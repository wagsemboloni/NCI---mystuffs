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F7" w:rsidRPr="00540B07" w:rsidRDefault="006314B7" w:rsidP="00EF33AD">
      <w:pPr>
        <w:pStyle w:val="Header"/>
      </w:pPr>
      <w:r>
        <w:t xml:space="preserve"> Operating Systems </w:t>
      </w:r>
      <w:r w:rsidR="007062F7">
        <w:rPr>
          <w:sz w:val="20"/>
        </w:rPr>
        <w:t xml:space="preserve">    </w:t>
      </w:r>
      <w:r w:rsidR="00F01490">
        <w:rPr>
          <w:sz w:val="20"/>
        </w:rPr>
        <w:t xml:space="preserve">                           </w:t>
      </w:r>
      <w:proofErr w:type="spellStart"/>
      <w:r w:rsidR="007062F7">
        <w:t>ClassWork</w:t>
      </w:r>
      <w:proofErr w:type="spellEnd"/>
      <w:r w:rsidR="007062F7">
        <w:t xml:space="preserve"> 2 – User </w:t>
      </w:r>
      <w:r>
        <w:t xml:space="preserve">Interface      </w:t>
      </w:r>
      <w:r w:rsidR="007062F7" w:rsidRPr="00540B07">
        <w:t xml:space="preserve">   Page </w:t>
      </w:r>
      <w:r w:rsidR="007062F7" w:rsidRPr="00540B07">
        <w:fldChar w:fldCharType="begin"/>
      </w:r>
      <w:r w:rsidR="007062F7" w:rsidRPr="00540B07">
        <w:instrText xml:space="preserve"> PAGE </w:instrText>
      </w:r>
      <w:r w:rsidR="007062F7" w:rsidRPr="00540B07">
        <w:fldChar w:fldCharType="separate"/>
      </w:r>
      <w:r w:rsidR="007062F7">
        <w:rPr>
          <w:noProof/>
        </w:rPr>
        <w:t>1</w:t>
      </w:r>
      <w:r w:rsidR="007062F7" w:rsidRPr="00540B07">
        <w:fldChar w:fldCharType="end"/>
      </w:r>
      <w:r w:rsidR="007062F7" w:rsidRPr="00540B07">
        <w:t xml:space="preserve"> of </w:t>
      </w:r>
      <w:r w:rsidR="007062F7" w:rsidRPr="00540B07">
        <w:fldChar w:fldCharType="begin"/>
      </w:r>
      <w:r w:rsidR="007062F7" w:rsidRPr="00540B07">
        <w:instrText xml:space="preserve"> NUMPAGES </w:instrText>
      </w:r>
      <w:r w:rsidR="007062F7" w:rsidRPr="00540B07">
        <w:fldChar w:fldCharType="separate"/>
      </w:r>
      <w:r w:rsidR="007062F7">
        <w:rPr>
          <w:noProof/>
        </w:rPr>
        <w:t>2</w:t>
      </w:r>
      <w:r w:rsidR="007062F7" w:rsidRPr="00540B07">
        <w:fldChar w:fldCharType="end"/>
      </w:r>
    </w:p>
    <w:p w:rsidR="007062F7" w:rsidRPr="004F03AB" w:rsidRDefault="003C4FC7" w:rsidP="00EF33AD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943600" cy="0"/>
                <wp:effectExtent l="13335" t="8890" r="571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"/>
            </w:pict>
          </mc:Fallback>
        </mc:AlternateContent>
      </w:r>
      <w:r w:rsidR="007062F7" w:rsidRPr="006C16FF">
        <w:rPr>
          <w:snapToGrid w:val="0"/>
        </w:rPr>
        <w:t xml:space="preserve">     </w:t>
      </w:r>
    </w:p>
    <w:p w:rsidR="00597E23" w:rsidRDefault="007062F7" w:rsidP="00055187">
      <w:pPr>
        <w:pStyle w:val="Header"/>
        <w:rPr>
          <w:b/>
          <w:sz w:val="28"/>
          <w:szCs w:val="28"/>
          <w:u w:val="single"/>
        </w:rPr>
      </w:pPr>
      <w:r w:rsidRPr="00D81A42">
        <w:t xml:space="preserve">        </w:t>
      </w:r>
      <w:r w:rsidR="00547BCB" w:rsidRPr="00016A0F">
        <w:rPr>
          <w:b/>
          <w:sz w:val="28"/>
          <w:szCs w:val="28"/>
          <w:u w:val="single"/>
        </w:rPr>
        <w:t>Using Command Prompt Interface (CLI)</w:t>
      </w:r>
      <w:r w:rsidR="002431EE">
        <w:rPr>
          <w:b/>
          <w:sz w:val="28"/>
          <w:szCs w:val="28"/>
          <w:u w:val="single"/>
        </w:rPr>
        <w:t xml:space="preserve"> in Windows</w:t>
      </w:r>
    </w:p>
    <w:p w:rsidR="00D36A11" w:rsidRDefault="00D36A11" w:rsidP="00EF33AD">
      <w:pPr>
        <w:rPr>
          <w:b/>
          <w:sz w:val="28"/>
          <w:szCs w:val="28"/>
          <w:u w:val="single"/>
        </w:rPr>
      </w:pPr>
    </w:p>
    <w:p w:rsidR="00096674" w:rsidRDefault="00D36A11" w:rsidP="00EF33AD">
      <w:pPr>
        <w:rPr>
          <w:b/>
          <w:szCs w:val="24"/>
        </w:rPr>
      </w:pPr>
      <w:r w:rsidRPr="00D36A11">
        <w:rPr>
          <w:b/>
          <w:szCs w:val="24"/>
        </w:rPr>
        <w:t>This lab will involve practicing some DOS commands</w:t>
      </w:r>
      <w:r>
        <w:rPr>
          <w:b/>
          <w:szCs w:val="24"/>
        </w:rPr>
        <w:t xml:space="preserve"> in the Windows </w:t>
      </w:r>
      <w:r w:rsidRPr="00D36A11">
        <w:rPr>
          <w:b/>
          <w:szCs w:val="24"/>
        </w:rPr>
        <w:t xml:space="preserve">Command Prompt. We will also create </w:t>
      </w:r>
      <w:r>
        <w:rPr>
          <w:b/>
          <w:szCs w:val="24"/>
        </w:rPr>
        <w:t>a</w:t>
      </w:r>
      <w:r w:rsidRPr="00D36A11">
        <w:rPr>
          <w:b/>
          <w:szCs w:val="24"/>
        </w:rPr>
        <w:t xml:space="preserve"> simple structure of files and folders that will be used for practicing the commands.</w:t>
      </w:r>
    </w:p>
    <w:p w:rsidR="00D36A11" w:rsidRPr="00D36A11" w:rsidRDefault="00D36A11" w:rsidP="00EF33AD">
      <w:pPr>
        <w:rPr>
          <w:b/>
          <w:szCs w:val="24"/>
        </w:rPr>
      </w:pPr>
    </w:p>
    <w:p w:rsidR="00EF33AD" w:rsidRPr="002431EE" w:rsidRDefault="00EF33AD" w:rsidP="00EF33AD">
      <w:pPr>
        <w:rPr>
          <w:b/>
          <w:u w:val="single"/>
        </w:rPr>
      </w:pPr>
      <w:r w:rsidRPr="002431EE">
        <w:rPr>
          <w:b/>
          <w:u w:val="single"/>
        </w:rPr>
        <w:t>Getting Started</w:t>
      </w:r>
    </w:p>
    <w:p w:rsidR="002431EE" w:rsidRDefault="00622CAC" w:rsidP="00EF33AD">
      <w:r w:rsidRPr="00884FC2">
        <w:t xml:space="preserve">To open the Command </w:t>
      </w:r>
      <w:r w:rsidR="002431EE">
        <w:t xml:space="preserve">Prompt in </w:t>
      </w:r>
      <w:r w:rsidRPr="00884FC2">
        <w:t xml:space="preserve">Window use </w:t>
      </w:r>
    </w:p>
    <w:p w:rsidR="004C0EF3" w:rsidRDefault="002431EE" w:rsidP="002431EE">
      <w:pPr>
        <w:ind w:firstLine="720"/>
        <w:rPr>
          <w:b/>
          <w:lang w:val="ga-IE"/>
        </w:rPr>
      </w:pPr>
      <w:r>
        <w:t xml:space="preserve">          </w:t>
      </w:r>
      <w:r w:rsidR="00622CAC" w:rsidRPr="00884FC2">
        <w:t xml:space="preserve">Start -&gt; Run and type in </w:t>
      </w:r>
      <w:proofErr w:type="spellStart"/>
      <w:r w:rsidR="00622CAC" w:rsidRPr="00884FC2">
        <w:rPr>
          <w:b/>
        </w:rPr>
        <w:t>cmd</w:t>
      </w:r>
      <w:proofErr w:type="spellEnd"/>
      <w:r w:rsidR="00622CAC" w:rsidRPr="00884FC2">
        <w:rPr>
          <w:b/>
        </w:rPr>
        <w:t xml:space="preserve"> </w:t>
      </w:r>
      <w:r w:rsidR="004C0EF3">
        <w:rPr>
          <w:b/>
          <w:lang w:val="ga-IE"/>
        </w:rPr>
        <w:t xml:space="preserve">      </w:t>
      </w:r>
      <w:r w:rsidR="00DA3DD8">
        <w:rPr>
          <w:b/>
          <w:lang w:val="ga-IE"/>
        </w:rPr>
        <w:t xml:space="preserve">                                 </w:t>
      </w:r>
      <w:r w:rsidR="004C0EF3" w:rsidRPr="00DA3DD8">
        <w:rPr>
          <w:lang w:val="ga-IE"/>
        </w:rPr>
        <w:t>(under Win XP)</w:t>
      </w:r>
    </w:p>
    <w:p w:rsidR="00622CAC" w:rsidRPr="004C0EF3" w:rsidRDefault="004C0EF3" w:rsidP="002431EE">
      <w:pPr>
        <w:ind w:firstLine="720"/>
        <w:rPr>
          <w:b/>
          <w:lang w:val="ga-IE"/>
        </w:rPr>
      </w:pPr>
      <w:r>
        <w:rPr>
          <w:b/>
          <w:lang w:val="ga-IE"/>
        </w:rPr>
        <w:t xml:space="preserve">          </w:t>
      </w:r>
      <w:r>
        <w:t xml:space="preserve">Start and then type in </w:t>
      </w:r>
      <w:proofErr w:type="spellStart"/>
      <w:r w:rsidRPr="004C0EF3">
        <w:rPr>
          <w:b/>
        </w:rPr>
        <w:t>cmd</w:t>
      </w:r>
      <w:proofErr w:type="spellEnd"/>
      <w:r>
        <w:t xml:space="preserve"> in the </w:t>
      </w:r>
      <w:bookmarkStart w:id="0" w:name="_GoBack"/>
      <w:bookmarkEnd w:id="0"/>
      <w:r>
        <w:t xml:space="preserve">bottom </w:t>
      </w:r>
      <w:r>
        <w:rPr>
          <w:lang w:val="ga-IE"/>
        </w:rPr>
        <w:t xml:space="preserve">search box </w:t>
      </w:r>
      <w:r w:rsidR="00DA3DD8">
        <w:rPr>
          <w:lang w:val="ga-IE"/>
        </w:rPr>
        <w:t xml:space="preserve">      </w:t>
      </w:r>
      <w:r>
        <w:rPr>
          <w:lang w:val="ga-IE"/>
        </w:rPr>
        <w:t>(under Win 7)</w:t>
      </w:r>
    </w:p>
    <w:p w:rsidR="002431EE" w:rsidRDefault="002431EE" w:rsidP="00EF33AD">
      <w:pPr>
        <w:rPr>
          <w:b/>
        </w:rPr>
      </w:pPr>
      <w:r>
        <w:rPr>
          <w:b/>
        </w:rPr>
        <w:t>OR</w:t>
      </w:r>
    </w:p>
    <w:p w:rsidR="002431EE" w:rsidRDefault="002431EE" w:rsidP="002431EE">
      <w:pPr>
        <w:ind w:firstLine="720"/>
        <w:rPr>
          <w:b/>
        </w:rPr>
      </w:pPr>
      <w:r>
        <w:rPr>
          <w:b/>
        </w:rPr>
        <w:tab/>
      </w:r>
      <w:r w:rsidRPr="00884FC2">
        <w:t xml:space="preserve">Start -&gt; </w:t>
      </w:r>
      <w:r>
        <w:t>Programs</w:t>
      </w:r>
      <w:r w:rsidRPr="00884FC2">
        <w:t xml:space="preserve"> </w:t>
      </w:r>
      <w:r>
        <w:t>-&gt;Accessories-&gt;Command Prompt</w:t>
      </w:r>
      <w:r w:rsidRPr="00884FC2">
        <w:rPr>
          <w:b/>
        </w:rPr>
        <w:t xml:space="preserve"> </w:t>
      </w:r>
    </w:p>
    <w:p w:rsidR="002431EE" w:rsidRPr="00884FC2" w:rsidRDefault="002431EE" w:rsidP="00EF33AD">
      <w:pPr>
        <w:rPr>
          <w:b/>
        </w:rPr>
      </w:pPr>
    </w:p>
    <w:p w:rsidR="00622CAC" w:rsidRPr="00884FC2" w:rsidRDefault="00622CAC" w:rsidP="00EF33AD">
      <w:r w:rsidRPr="00884FC2">
        <w:t xml:space="preserve">Type </w:t>
      </w:r>
      <w:proofErr w:type="gramStart"/>
      <w:r w:rsidRPr="00884FC2">
        <w:rPr>
          <w:b/>
        </w:rPr>
        <w:t xml:space="preserve">help  </w:t>
      </w:r>
      <w:r w:rsidRPr="00884FC2">
        <w:t>to</w:t>
      </w:r>
      <w:proofErr w:type="gramEnd"/>
      <w:r w:rsidRPr="00884FC2">
        <w:t xml:space="preserve"> get a list of all the commands that are available.</w:t>
      </w:r>
    </w:p>
    <w:p w:rsidR="00096674" w:rsidRDefault="00622CAC" w:rsidP="00EF33AD">
      <w:proofErr w:type="gramStart"/>
      <w:r w:rsidRPr="00884FC2">
        <w:t xml:space="preserve">Type </w:t>
      </w:r>
      <w:r w:rsidR="002431EE">
        <w:rPr>
          <w:b/>
          <w:bCs/>
        </w:rPr>
        <w:t>help</w:t>
      </w:r>
      <w:proofErr w:type="gramEnd"/>
      <w:r w:rsidR="002431EE">
        <w:rPr>
          <w:b/>
          <w:bCs/>
        </w:rPr>
        <w:t xml:space="preserve"> </w:t>
      </w:r>
      <w:proofErr w:type="spellStart"/>
      <w:r w:rsidR="002431EE" w:rsidRPr="004C0EF3">
        <w:rPr>
          <w:b/>
          <w:bCs/>
          <w:i/>
        </w:rPr>
        <w:t>yourcommandname</w:t>
      </w:r>
      <w:proofErr w:type="spellEnd"/>
      <w:r w:rsidRPr="00884FC2">
        <w:rPr>
          <w:b/>
          <w:bCs/>
        </w:rPr>
        <w:t xml:space="preserve"> </w:t>
      </w:r>
      <w:r w:rsidRPr="00884FC2">
        <w:rPr>
          <w:bCs/>
        </w:rPr>
        <w:t>to</w:t>
      </w:r>
      <w:r w:rsidRPr="00884FC2">
        <w:t xml:space="preserve"> get help for a specific command. </w:t>
      </w:r>
    </w:p>
    <w:p w:rsidR="00622CAC" w:rsidRPr="00055187" w:rsidRDefault="00622CAC" w:rsidP="00EF33AD">
      <w:r w:rsidRPr="00884FC2">
        <w:t>For example</w:t>
      </w:r>
      <w:r w:rsidR="00055187">
        <w:t>, type</w:t>
      </w:r>
      <w:r w:rsidRPr="00884FC2">
        <w:t xml:space="preserve">:  </w:t>
      </w:r>
      <w:r w:rsidRPr="00884FC2">
        <w:rPr>
          <w:b/>
        </w:rPr>
        <w:t xml:space="preserve">help </w:t>
      </w:r>
      <w:proofErr w:type="spellStart"/>
      <w:r w:rsidRPr="00884FC2">
        <w:rPr>
          <w:b/>
        </w:rPr>
        <w:t>dir</w:t>
      </w:r>
      <w:proofErr w:type="spellEnd"/>
      <w:r w:rsidR="00055187">
        <w:rPr>
          <w:b/>
        </w:rPr>
        <w:t xml:space="preserve">    </w:t>
      </w:r>
      <w:r w:rsidR="00055187" w:rsidRPr="00055187">
        <w:t xml:space="preserve">to get documentation regarding the </w:t>
      </w:r>
      <w:proofErr w:type="spellStart"/>
      <w:r w:rsidR="00055187" w:rsidRPr="00055187">
        <w:rPr>
          <w:b/>
        </w:rPr>
        <w:t>dir</w:t>
      </w:r>
      <w:proofErr w:type="spellEnd"/>
      <w:r w:rsidR="00055187" w:rsidRPr="00055187">
        <w:t xml:space="preserve"> command.</w:t>
      </w:r>
    </w:p>
    <w:p w:rsidR="00096674" w:rsidRDefault="00C671DB" w:rsidP="00EF33AD">
      <w:r>
        <w:t xml:space="preserve">Use the help command any time when you want to find out what a command </w:t>
      </w:r>
      <w:proofErr w:type="gramStart"/>
      <w:r>
        <w:t>does  or</w:t>
      </w:r>
      <w:proofErr w:type="gramEnd"/>
      <w:r>
        <w:t xml:space="preserve"> how </w:t>
      </w:r>
      <w:r w:rsidR="00055187">
        <w:t>it s</w:t>
      </w:r>
      <w:r>
        <w:t>hould be used</w:t>
      </w:r>
      <w:r w:rsidR="00055187">
        <w:t>.</w:t>
      </w:r>
    </w:p>
    <w:p w:rsidR="00060240" w:rsidRDefault="00060240" w:rsidP="00EF33AD"/>
    <w:p w:rsidR="00547BCB" w:rsidRPr="002431EE" w:rsidRDefault="00EF33AD" w:rsidP="00EF33AD">
      <w:pPr>
        <w:rPr>
          <w:b/>
          <w:u w:val="single"/>
        </w:rPr>
      </w:pPr>
      <w:r w:rsidRPr="002431EE">
        <w:rPr>
          <w:b/>
          <w:u w:val="single"/>
        </w:rPr>
        <w:t>Find a place to practice</w:t>
      </w:r>
    </w:p>
    <w:p w:rsidR="00055187" w:rsidRDefault="00EF33AD" w:rsidP="00EF33AD">
      <w:r w:rsidRPr="00F566AF">
        <w:t xml:space="preserve">The </w:t>
      </w:r>
      <w:r w:rsidRPr="00F566AF">
        <w:rPr>
          <w:b/>
        </w:rPr>
        <w:t xml:space="preserve">cd </w:t>
      </w:r>
      <w:r>
        <w:t>(</w:t>
      </w:r>
      <w:r w:rsidR="002431EE">
        <w:t xml:space="preserve">it stands </w:t>
      </w:r>
      <w:r w:rsidRPr="00F566AF">
        <w:t xml:space="preserve">for change directory) command is used to move within the files </w:t>
      </w:r>
      <w:r>
        <w:t xml:space="preserve">structures </w:t>
      </w:r>
      <w:r w:rsidRPr="00F566AF">
        <w:t xml:space="preserve">on the computer. </w:t>
      </w:r>
    </w:p>
    <w:p w:rsidR="00EF33AD" w:rsidRDefault="00EF33AD" w:rsidP="00EF33AD">
      <w:r w:rsidRPr="00F566AF">
        <w:t xml:space="preserve">Type </w:t>
      </w:r>
      <w:r>
        <w:rPr>
          <w:b/>
          <w:bCs/>
        </w:rPr>
        <w:t>h</w:t>
      </w:r>
      <w:r w:rsidRPr="00F566AF">
        <w:rPr>
          <w:b/>
          <w:bCs/>
        </w:rPr>
        <w:t>:</w:t>
      </w:r>
      <w:r>
        <w:t xml:space="preserve"> to move to your home folder</w:t>
      </w:r>
      <w:r w:rsidR="00055187">
        <w:t xml:space="preserve">. Now, the prompter will indicate that you are located in the </w:t>
      </w:r>
      <w:r w:rsidR="00055187" w:rsidRPr="00055187">
        <w:rPr>
          <w:b/>
        </w:rPr>
        <w:t>h</w:t>
      </w:r>
      <w:r w:rsidR="00055187">
        <w:t xml:space="preserve"> folder (your home folder).</w:t>
      </w:r>
    </w:p>
    <w:p w:rsidR="00055187" w:rsidRPr="00F566AF" w:rsidRDefault="00055187" w:rsidP="00EF33AD">
      <w:r>
        <w:t xml:space="preserve">Type </w:t>
      </w:r>
      <w:proofErr w:type="spellStart"/>
      <w:r w:rsidRPr="00055187">
        <w:rPr>
          <w:b/>
        </w:rPr>
        <w:t>dir</w:t>
      </w:r>
      <w:proofErr w:type="spellEnd"/>
      <w:r>
        <w:t xml:space="preserve"> to find out what directories (folders) exist in your home directory.</w:t>
      </w:r>
    </w:p>
    <w:p w:rsidR="00055187" w:rsidRDefault="00055187" w:rsidP="00EF33AD">
      <w:pPr>
        <w:rPr>
          <w:u w:val="single"/>
        </w:rPr>
      </w:pPr>
    </w:p>
    <w:p w:rsidR="00EF33AD" w:rsidRPr="002431EE" w:rsidRDefault="00EF33AD" w:rsidP="00EF33AD">
      <w:pPr>
        <w:rPr>
          <w:u w:val="single"/>
        </w:rPr>
      </w:pPr>
      <w:r w:rsidRPr="002431EE">
        <w:rPr>
          <w:u w:val="single"/>
        </w:rPr>
        <w:t xml:space="preserve">If there is </w:t>
      </w:r>
      <w:r w:rsidR="00C858C8">
        <w:rPr>
          <w:u w:val="single"/>
        </w:rPr>
        <w:t>NO</w:t>
      </w:r>
      <w:r w:rsidR="00055187">
        <w:rPr>
          <w:u w:val="single"/>
        </w:rPr>
        <w:t xml:space="preserve"> </w:t>
      </w:r>
      <w:r w:rsidR="00055187" w:rsidRPr="002431EE">
        <w:rPr>
          <w:u w:val="single"/>
        </w:rPr>
        <w:t>directory</w:t>
      </w:r>
      <w:r w:rsidR="00055187">
        <w:rPr>
          <w:u w:val="single"/>
        </w:rPr>
        <w:t xml:space="preserve"> </w:t>
      </w:r>
      <w:proofErr w:type="gramStart"/>
      <w:r w:rsidR="00055187">
        <w:rPr>
          <w:u w:val="single"/>
        </w:rPr>
        <w:t>( folder</w:t>
      </w:r>
      <w:proofErr w:type="gramEnd"/>
      <w:r w:rsidR="00055187">
        <w:rPr>
          <w:u w:val="single"/>
        </w:rPr>
        <w:t>) with the name</w:t>
      </w:r>
      <w:r w:rsidRPr="002431EE">
        <w:rPr>
          <w:u w:val="single"/>
        </w:rPr>
        <w:t xml:space="preserve"> </w:t>
      </w:r>
      <w:r w:rsidRPr="00055187">
        <w:rPr>
          <w:b/>
          <w:u w:val="single"/>
        </w:rPr>
        <w:t>temp</w:t>
      </w:r>
      <w:r w:rsidRPr="002431EE">
        <w:rPr>
          <w:u w:val="single"/>
        </w:rPr>
        <w:t xml:space="preserve"> </w:t>
      </w:r>
    </w:p>
    <w:p w:rsidR="00055187" w:rsidRDefault="00EF33AD" w:rsidP="00055187">
      <w:pPr>
        <w:numPr>
          <w:ilvl w:val="0"/>
          <w:numId w:val="10"/>
        </w:numPr>
      </w:pPr>
      <w:r>
        <w:t>U</w:t>
      </w:r>
      <w:r w:rsidRPr="00F566AF">
        <w:t xml:space="preserve">se the </w:t>
      </w:r>
      <w:r w:rsidRPr="002E62BA">
        <w:rPr>
          <w:b/>
        </w:rPr>
        <w:t>md</w:t>
      </w:r>
      <w:r w:rsidRPr="00F566AF">
        <w:t xml:space="preserve"> </w:t>
      </w:r>
      <w:r w:rsidR="00055187">
        <w:t xml:space="preserve">command to make one as follows.  </w:t>
      </w:r>
      <w:r w:rsidRPr="00F566AF">
        <w:t xml:space="preserve">Type </w:t>
      </w:r>
      <w:r w:rsidRPr="00055187">
        <w:rPr>
          <w:b/>
          <w:bCs/>
        </w:rPr>
        <w:t>md temp</w:t>
      </w:r>
      <w:r w:rsidRPr="00F566AF">
        <w:t xml:space="preserve"> to create a new sub-directory (folder) called temp.</w:t>
      </w:r>
    </w:p>
    <w:p w:rsidR="00055187" w:rsidRDefault="00055187" w:rsidP="00055187">
      <w:pPr>
        <w:numPr>
          <w:ilvl w:val="0"/>
          <w:numId w:val="10"/>
        </w:numPr>
      </w:pPr>
      <w:r w:rsidRPr="00F566AF">
        <w:t xml:space="preserve">Type </w:t>
      </w:r>
      <w:r w:rsidRPr="00055187">
        <w:rPr>
          <w:b/>
          <w:bCs/>
        </w:rPr>
        <w:t>cd temp</w:t>
      </w:r>
      <w:r w:rsidRPr="00F566AF">
        <w:t xml:space="preserve"> </w:t>
      </w:r>
      <w:r>
        <w:t xml:space="preserve">to move into the </w:t>
      </w:r>
      <w:r w:rsidRPr="00055187">
        <w:rPr>
          <w:b/>
        </w:rPr>
        <w:t>temp</w:t>
      </w:r>
      <w:r>
        <w:t xml:space="preserve"> directory (</w:t>
      </w:r>
      <w:r w:rsidRPr="00F566AF">
        <w:t xml:space="preserve">folder) </w:t>
      </w:r>
      <w:r>
        <w:t>from</w:t>
      </w:r>
      <w:r w:rsidRPr="00F566AF">
        <w:t xml:space="preserve"> </w:t>
      </w:r>
      <w:r>
        <w:t>your home folder (</w:t>
      </w:r>
      <w:proofErr w:type="gramStart"/>
      <w:r>
        <w:t>h:</w:t>
      </w:r>
      <w:proofErr w:type="gramEnd"/>
      <w:r>
        <w:t>)</w:t>
      </w:r>
      <w:r w:rsidRPr="00F566AF">
        <w:t xml:space="preserve">. Now your prompt in the command window should be </w:t>
      </w:r>
      <w:r w:rsidRPr="00055187">
        <w:rPr>
          <w:b/>
          <w:i/>
        </w:rPr>
        <w:t>h:\temp&gt;</w:t>
      </w:r>
    </w:p>
    <w:p w:rsidR="00055187" w:rsidRDefault="00055187" w:rsidP="00055187">
      <w:pPr>
        <w:jc w:val="left"/>
      </w:pPr>
    </w:p>
    <w:p w:rsidR="00055187" w:rsidRPr="00055187" w:rsidRDefault="00055187" w:rsidP="00055187">
      <w:pPr>
        <w:jc w:val="left"/>
      </w:pPr>
      <w:r w:rsidRPr="00055187">
        <w:rPr>
          <w:u w:val="single"/>
        </w:rPr>
        <w:t xml:space="preserve">If there is </w:t>
      </w:r>
      <w:r>
        <w:rPr>
          <w:u w:val="single"/>
        </w:rPr>
        <w:t>a</w:t>
      </w:r>
      <w:r w:rsidRPr="00055187">
        <w:rPr>
          <w:u w:val="single"/>
        </w:rPr>
        <w:t xml:space="preserve"> directory </w:t>
      </w:r>
      <w:proofErr w:type="gramStart"/>
      <w:r w:rsidRPr="00055187">
        <w:rPr>
          <w:u w:val="single"/>
        </w:rPr>
        <w:t>( folder</w:t>
      </w:r>
      <w:proofErr w:type="gramEnd"/>
      <w:r w:rsidRPr="00055187">
        <w:rPr>
          <w:u w:val="single"/>
        </w:rPr>
        <w:t xml:space="preserve">) with the name </w:t>
      </w:r>
      <w:r w:rsidRPr="00055187">
        <w:rPr>
          <w:b/>
          <w:u w:val="single"/>
        </w:rPr>
        <w:t>temp</w:t>
      </w:r>
      <w:r w:rsidRPr="00055187">
        <w:rPr>
          <w:u w:val="single"/>
        </w:rPr>
        <w:t xml:space="preserve"> </w:t>
      </w:r>
    </w:p>
    <w:p w:rsidR="00EF33AD" w:rsidRDefault="00EF33AD" w:rsidP="00EF33AD">
      <w:proofErr w:type="gramStart"/>
      <w:r>
        <w:t>T</w:t>
      </w:r>
      <w:r w:rsidRPr="00F566AF">
        <w:t xml:space="preserve">ype </w:t>
      </w:r>
      <w:r w:rsidRPr="00F566AF">
        <w:rPr>
          <w:b/>
        </w:rPr>
        <w:t>cd temp</w:t>
      </w:r>
      <w:r w:rsidRPr="00F566AF">
        <w:t xml:space="preserve"> to move </w:t>
      </w:r>
      <w:r w:rsidR="00055187">
        <w:t>in</w:t>
      </w:r>
      <w:r w:rsidRPr="00F566AF">
        <w:t>to the temp directory.</w:t>
      </w:r>
      <w:proofErr w:type="gramEnd"/>
      <w:r w:rsidRPr="00F566AF">
        <w:t xml:space="preserve"> Now your prompt in the command window should be   </w:t>
      </w:r>
      <w:r w:rsidR="00962004" w:rsidRPr="00055187">
        <w:rPr>
          <w:b/>
        </w:rPr>
        <w:t>h</w:t>
      </w:r>
      <w:r w:rsidRPr="00055187">
        <w:rPr>
          <w:b/>
          <w:i/>
        </w:rPr>
        <w:t>:\temp&gt;</w:t>
      </w:r>
    </w:p>
    <w:p w:rsidR="00055187" w:rsidRDefault="00055187" w:rsidP="00EF33AD"/>
    <w:p w:rsidR="00055187" w:rsidRPr="00055187" w:rsidRDefault="00055187" w:rsidP="00EF33AD">
      <w:pPr>
        <w:rPr>
          <w:b/>
          <w:u w:val="single"/>
        </w:rPr>
      </w:pPr>
      <w:r w:rsidRPr="00055187">
        <w:rPr>
          <w:b/>
          <w:u w:val="single"/>
        </w:rPr>
        <w:t xml:space="preserve">Create </w:t>
      </w:r>
      <w:r w:rsidR="00C858C8">
        <w:rPr>
          <w:b/>
          <w:u w:val="single"/>
        </w:rPr>
        <w:t>a directory (folder) and a file</w:t>
      </w:r>
    </w:p>
    <w:p w:rsidR="00EF33AD" w:rsidRDefault="00EF33AD" w:rsidP="00EF33AD">
      <w:r>
        <w:t>T</w:t>
      </w:r>
      <w:r w:rsidRPr="00F566AF">
        <w:t xml:space="preserve">ype </w:t>
      </w:r>
      <w:r w:rsidRPr="00F566AF">
        <w:rPr>
          <w:b/>
          <w:bCs/>
        </w:rPr>
        <w:t xml:space="preserve">md </w:t>
      </w:r>
      <w:proofErr w:type="spellStart"/>
      <w:r w:rsidRPr="00F566AF">
        <w:rPr>
          <w:b/>
          <w:bCs/>
        </w:rPr>
        <w:t>myfolder</w:t>
      </w:r>
      <w:proofErr w:type="spellEnd"/>
      <w:r>
        <w:t xml:space="preserve"> to create a new folder</w:t>
      </w:r>
      <w:r w:rsidR="00055187">
        <w:t xml:space="preserve"> within the temp folder, named </w:t>
      </w:r>
      <w:proofErr w:type="spellStart"/>
      <w:r w:rsidR="00055187">
        <w:t>myfolder</w:t>
      </w:r>
      <w:proofErr w:type="spellEnd"/>
    </w:p>
    <w:p w:rsidR="00EF33AD" w:rsidRPr="00884FC2" w:rsidRDefault="00EF33AD" w:rsidP="00EF33AD">
      <w:r w:rsidRPr="00F566AF">
        <w:t xml:space="preserve">Type </w:t>
      </w:r>
      <w:r w:rsidRPr="00F566AF">
        <w:rPr>
          <w:b/>
          <w:bCs/>
        </w:rPr>
        <w:t xml:space="preserve">cd </w:t>
      </w:r>
      <w:proofErr w:type="spellStart"/>
      <w:r w:rsidRPr="00F566AF">
        <w:rPr>
          <w:b/>
          <w:bCs/>
        </w:rPr>
        <w:t>myfolder</w:t>
      </w:r>
      <w:proofErr w:type="spellEnd"/>
      <w:r w:rsidRPr="00F566AF">
        <w:t xml:space="preserve"> to </w:t>
      </w:r>
      <w:r w:rsidR="00C858C8">
        <w:t xml:space="preserve">move into that folder and </w:t>
      </w:r>
      <w:r w:rsidRPr="00F566AF">
        <w:t xml:space="preserve">make </w:t>
      </w:r>
      <w:proofErr w:type="spellStart"/>
      <w:r w:rsidRPr="00F566AF">
        <w:t>myfolder</w:t>
      </w:r>
      <w:proofErr w:type="spellEnd"/>
      <w:r w:rsidR="00025105">
        <w:t xml:space="preserve"> </w:t>
      </w:r>
      <w:r w:rsidRPr="00F566AF">
        <w:t>your current directory</w:t>
      </w:r>
    </w:p>
    <w:p w:rsidR="00EF33AD" w:rsidRPr="004F03AB" w:rsidRDefault="00EF33AD" w:rsidP="00EF33AD">
      <w:pPr>
        <w:rPr>
          <w:sz w:val="32"/>
          <w:szCs w:val="32"/>
        </w:rPr>
      </w:pPr>
    </w:p>
    <w:p w:rsidR="00962004" w:rsidRDefault="00962004" w:rsidP="00962004">
      <w:r w:rsidRPr="002E62BA">
        <w:t xml:space="preserve">Use </w:t>
      </w:r>
      <w:proofErr w:type="spellStart"/>
      <w:r w:rsidRPr="00884FC2">
        <w:rPr>
          <w:b/>
        </w:rPr>
        <w:t>textpad</w:t>
      </w:r>
      <w:proofErr w:type="spellEnd"/>
      <w:r>
        <w:t xml:space="preserve"> program</w:t>
      </w:r>
      <w:r w:rsidR="002431EE">
        <w:t xml:space="preserve"> (or any other text editor application)</w:t>
      </w:r>
      <w:r w:rsidRPr="002E62BA">
        <w:t xml:space="preserve"> </w:t>
      </w:r>
      <w:r>
        <w:t xml:space="preserve">to create a file called </w:t>
      </w:r>
      <w:r w:rsidR="004C0EF3">
        <w:rPr>
          <w:u w:val="single"/>
          <w:lang w:val="ga-IE"/>
        </w:rPr>
        <w:t>m</w:t>
      </w:r>
      <w:r w:rsidRPr="004C0EF3">
        <w:rPr>
          <w:u w:val="single"/>
        </w:rPr>
        <w:t>yfile.txt</w:t>
      </w:r>
      <w:r w:rsidR="00C07943">
        <w:t xml:space="preserve"> </w:t>
      </w:r>
      <w:r w:rsidRPr="002E62BA">
        <w:t>and save it in</w:t>
      </w:r>
      <w:r w:rsidR="002431EE">
        <w:t xml:space="preserve"> the following folder</w:t>
      </w:r>
      <w:r w:rsidRPr="002E62BA">
        <w:t xml:space="preserve"> </w:t>
      </w:r>
      <w:r w:rsidRPr="00962004">
        <w:rPr>
          <w:b/>
          <w:i/>
        </w:rPr>
        <w:t>h:\temp\myfolder</w:t>
      </w:r>
      <w:r w:rsidRPr="002E62BA">
        <w:t>.</w:t>
      </w:r>
    </w:p>
    <w:p w:rsidR="00962004" w:rsidRDefault="00962004" w:rsidP="00962004">
      <w:r>
        <w:t xml:space="preserve">Check in the command prompt </w:t>
      </w:r>
      <w:r w:rsidR="002431EE">
        <w:t xml:space="preserve">window </w:t>
      </w:r>
      <w:r>
        <w:t xml:space="preserve">that the file was created by using </w:t>
      </w:r>
      <w:r w:rsidRPr="00962004">
        <w:rPr>
          <w:b/>
        </w:rPr>
        <w:t>dir</w:t>
      </w:r>
      <w:r>
        <w:t xml:space="preserve"> command</w:t>
      </w:r>
      <w:r w:rsidR="00025105">
        <w:t>.</w:t>
      </w:r>
    </w:p>
    <w:p w:rsidR="00962004" w:rsidRDefault="00C671DB" w:rsidP="00962004">
      <w:r>
        <w:t xml:space="preserve">If you type in </w:t>
      </w:r>
      <w:r w:rsidR="00962004" w:rsidRPr="002E62BA">
        <w:rPr>
          <w:b/>
        </w:rPr>
        <w:t>dir</w:t>
      </w:r>
      <w:r w:rsidR="00962004" w:rsidRPr="002E62BA">
        <w:t xml:space="preserve"> command </w:t>
      </w:r>
      <w:r>
        <w:t xml:space="preserve">and press enter it </w:t>
      </w:r>
      <w:r w:rsidR="00962004" w:rsidRPr="002E62BA">
        <w:t>will list the files that are containe</w:t>
      </w:r>
      <w:r w:rsidR="00C858C8">
        <w:t>d in the directory you are in (</w:t>
      </w:r>
      <w:r w:rsidR="00962004" w:rsidRPr="002E62BA">
        <w:t>the current directory)</w:t>
      </w:r>
    </w:p>
    <w:p w:rsidR="00016A0F" w:rsidRDefault="00016A0F" w:rsidP="00962004"/>
    <w:p w:rsidR="00C858C8" w:rsidRDefault="00C858C8" w:rsidP="00962004">
      <w:r>
        <w:t xml:space="preserve">Next, you are going to practice more commands. Use the </w:t>
      </w:r>
      <w:r w:rsidRPr="00C858C8">
        <w:rPr>
          <w:b/>
        </w:rPr>
        <w:t>help</w:t>
      </w:r>
      <w:r>
        <w:t xml:space="preserve"> command to get details about a particular command.</w:t>
      </w:r>
    </w:p>
    <w:p w:rsidR="00EF33AD" w:rsidRDefault="00EF33AD" w:rsidP="00EF33AD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C671DB" w:rsidP="00C916CC">
            <w:r>
              <w:t>1</w:t>
            </w:r>
            <w:r w:rsidR="00096674">
              <w:t xml:space="preserve">. </w:t>
            </w:r>
            <w:r w:rsidR="00096674" w:rsidRPr="002E62BA">
              <w:t xml:space="preserve">The </w:t>
            </w:r>
            <w:r w:rsidR="00096674" w:rsidRPr="00C47E4A">
              <w:rPr>
                <w:b/>
              </w:rPr>
              <w:t>copy</w:t>
            </w:r>
            <w:r w:rsidR="00096674" w:rsidRPr="002E62BA">
              <w:t xml:space="preserve"> command will copy a named file to another named file</w:t>
            </w:r>
            <w:r w:rsidR="00096674">
              <w:t>.</w:t>
            </w:r>
          </w:p>
          <w:p w:rsidR="00096674" w:rsidRPr="00016A0F" w:rsidRDefault="00096674" w:rsidP="00C916CC">
            <w:r w:rsidRPr="00016A0F">
              <w:t xml:space="preserve">What is the command to make another file called </w:t>
            </w:r>
            <w:r w:rsidRPr="00C858C8">
              <w:rPr>
                <w:u w:val="single"/>
              </w:rPr>
              <w:t>myfile2.txt</w:t>
            </w:r>
            <w:r w:rsidRPr="00016A0F">
              <w:t xml:space="preserve"> which </w:t>
            </w:r>
            <w:r w:rsidR="00C671DB">
              <w:t>will be a copy (has</w:t>
            </w:r>
            <w:r w:rsidRPr="00016A0F">
              <w:t xml:space="preserve"> the same</w:t>
            </w:r>
            <w:r w:rsidR="00C671DB">
              <w:t xml:space="preserve"> content)</w:t>
            </w:r>
            <w:r w:rsidRPr="00016A0F">
              <w:t xml:space="preserve"> as </w:t>
            </w:r>
            <w:r w:rsidRPr="00C858C8">
              <w:rPr>
                <w:u w:val="single"/>
              </w:rPr>
              <w:t>myfile.txt</w:t>
            </w:r>
            <w:r w:rsidRPr="00016A0F">
              <w:t>? Try your solution to check if you are correct</w:t>
            </w:r>
          </w:p>
          <w:p w:rsidR="00096674" w:rsidRDefault="00096674" w:rsidP="00C916CC"/>
          <w:p w:rsidR="00096674" w:rsidRDefault="00096674" w:rsidP="00C916CC"/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C671DB" w:rsidP="00C916CC">
            <w:r>
              <w:t>2</w:t>
            </w:r>
            <w:r w:rsidR="00096674">
              <w:t xml:space="preserve">. </w:t>
            </w:r>
            <w:r w:rsidR="00096674" w:rsidRPr="002E62BA">
              <w:t xml:space="preserve">The </w:t>
            </w:r>
            <w:r w:rsidR="00096674" w:rsidRPr="00C47E4A">
              <w:rPr>
                <w:b/>
              </w:rPr>
              <w:t>md</w:t>
            </w:r>
            <w:r w:rsidR="00096674" w:rsidRPr="002E62BA">
              <w:t xml:space="preserve"> command will make a new sub dir</w:t>
            </w:r>
            <w:r w:rsidR="00096674">
              <w:t>ectory in the current directory.</w:t>
            </w:r>
          </w:p>
          <w:p w:rsidR="00096674" w:rsidRPr="00025105" w:rsidRDefault="00096674" w:rsidP="00C916CC">
            <w:pPr>
              <w:rPr>
                <w:b/>
              </w:rPr>
            </w:pPr>
            <w:r>
              <w:t xml:space="preserve"> </w:t>
            </w:r>
            <w:r w:rsidRPr="00016A0F">
              <w:t xml:space="preserve">What is the command </w:t>
            </w:r>
            <w:r w:rsidRPr="00C858C8">
              <w:t xml:space="preserve">you type in to create a new subdirectory called </w:t>
            </w:r>
            <w:proofErr w:type="spellStart"/>
            <w:r w:rsidRPr="00C858C8">
              <w:rPr>
                <w:i/>
                <w:u w:val="single"/>
              </w:rPr>
              <w:t>mysecond</w:t>
            </w:r>
            <w:proofErr w:type="spellEnd"/>
            <w:r w:rsidRPr="00C858C8">
              <w:rPr>
                <w:i/>
              </w:rPr>
              <w:t xml:space="preserve"> </w:t>
            </w:r>
            <w:r w:rsidRPr="00C858C8">
              <w:t>within the current directory?</w:t>
            </w:r>
            <w:r>
              <w:rPr>
                <w:b/>
              </w:rPr>
              <w:t xml:space="preserve"> </w:t>
            </w:r>
            <w:r w:rsidRPr="00016A0F">
              <w:t>Try your solution to check if you are correct</w:t>
            </w:r>
            <w:r w:rsidR="00C858C8">
              <w:t>.</w:t>
            </w:r>
          </w:p>
          <w:p w:rsidR="00096674" w:rsidRDefault="00096674" w:rsidP="00C916CC"/>
          <w:p w:rsidR="00096674" w:rsidRDefault="00096674" w:rsidP="00C916CC"/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Pr="00C47E4A" w:rsidRDefault="00C671DB" w:rsidP="001F5B8A">
            <w:pPr>
              <w:rPr>
                <w:b/>
              </w:rPr>
            </w:pPr>
            <w:r>
              <w:t>3</w:t>
            </w:r>
            <w:r w:rsidR="00096674">
              <w:t>. T</w:t>
            </w:r>
            <w:r w:rsidR="00096674" w:rsidRPr="002E62BA">
              <w:t xml:space="preserve">he </w:t>
            </w:r>
            <w:r w:rsidR="00096674" w:rsidRPr="002E62BA">
              <w:rPr>
                <w:b/>
                <w:bCs/>
              </w:rPr>
              <w:t>move</w:t>
            </w:r>
            <w:r w:rsidR="00096674" w:rsidRPr="002E62BA">
              <w:t xml:space="preserve"> command can be used to mo</w:t>
            </w:r>
            <w:r w:rsidR="00096674">
              <w:t>ve files from one folder into another directory (folder)</w:t>
            </w:r>
            <w:r w:rsidR="00096674" w:rsidRPr="002E62BA">
              <w:t xml:space="preserve">. </w:t>
            </w:r>
          </w:p>
          <w:p w:rsidR="00096674" w:rsidRPr="00016A0F" w:rsidRDefault="00096674" w:rsidP="001F5B8A">
            <w:pPr>
              <w:ind w:firstLine="360"/>
            </w:pPr>
            <w:r w:rsidRPr="00016A0F">
              <w:t xml:space="preserve">What is the command to move </w:t>
            </w:r>
          </w:p>
          <w:p w:rsidR="00096674" w:rsidRPr="00016A0F" w:rsidRDefault="00096674" w:rsidP="001F5B8A">
            <w:pPr>
              <w:ind w:left="1080"/>
            </w:pPr>
            <w:r w:rsidRPr="00016A0F">
              <w:t xml:space="preserve">h:\temp\myfolder\myfile2.txt         to </w:t>
            </w:r>
          </w:p>
          <w:p w:rsidR="00096674" w:rsidRPr="00016A0F" w:rsidRDefault="00096674" w:rsidP="001F5B8A">
            <w:pPr>
              <w:ind w:left="1080"/>
            </w:pPr>
            <w:r w:rsidRPr="00016A0F">
              <w:t xml:space="preserve">h:\temp\myfolder\mysecond\myfile2.txt? </w:t>
            </w:r>
          </w:p>
          <w:p w:rsidR="00096674" w:rsidRDefault="00096674" w:rsidP="001F5B8A">
            <w:pPr>
              <w:ind w:left="-360" w:firstLine="720"/>
              <w:rPr>
                <w:b/>
              </w:rPr>
            </w:pPr>
            <w:r w:rsidRPr="00016A0F">
              <w:t>Try your solution to see if you are correct</w:t>
            </w:r>
            <w:r w:rsidRPr="004F03AB">
              <w:rPr>
                <w:b/>
              </w:rPr>
              <w:t>.</w:t>
            </w:r>
            <w:r>
              <w:rPr>
                <w:b/>
              </w:rPr>
              <w:t xml:space="preserve">  </w:t>
            </w:r>
          </w:p>
          <w:p w:rsidR="00096674" w:rsidRDefault="00096674" w:rsidP="00060240">
            <w:pPr>
              <w:rPr>
                <w:b/>
              </w:rPr>
            </w:pPr>
          </w:p>
          <w:p w:rsidR="00096674" w:rsidRDefault="00096674" w:rsidP="00C916CC"/>
        </w:tc>
      </w:tr>
      <w:tr w:rsidR="00096674">
        <w:tblPrEx>
          <w:tblCellMar>
            <w:top w:w="0" w:type="dxa"/>
            <w:bottom w:w="0" w:type="dxa"/>
          </w:tblCellMar>
        </w:tblPrEx>
        <w:tc>
          <w:tcPr>
            <w:tcW w:w="9000" w:type="dxa"/>
          </w:tcPr>
          <w:p w:rsidR="00096674" w:rsidRDefault="00096674" w:rsidP="00C671DB">
            <w:pPr>
              <w:numPr>
                <w:ilvl w:val="0"/>
                <w:numId w:val="16"/>
              </w:numPr>
            </w:pPr>
            <w:r w:rsidRPr="002E62BA">
              <w:t xml:space="preserve">Use the </w:t>
            </w:r>
            <w:r w:rsidRPr="002E62BA">
              <w:rPr>
                <w:b/>
                <w:bCs/>
              </w:rPr>
              <w:t>erase</w:t>
            </w:r>
            <w:r w:rsidRPr="002E62BA">
              <w:t xml:space="preserve"> command to erase one of the files in the current directory</w:t>
            </w:r>
            <w:r>
              <w:t xml:space="preserve">. </w:t>
            </w:r>
          </w:p>
          <w:p w:rsidR="00096674" w:rsidRDefault="00096674" w:rsidP="001F5B8A">
            <w:pPr>
              <w:ind w:firstLine="360"/>
            </w:pPr>
            <w:r w:rsidRPr="00016A0F">
              <w:t>What command did you type in</w:t>
            </w:r>
            <w:r w:rsidRPr="00C858C8">
              <w:t xml:space="preserve">?  </w:t>
            </w:r>
            <w:r w:rsidRPr="004F03AB">
              <w:t xml:space="preserve">     </w:t>
            </w:r>
          </w:p>
          <w:p w:rsidR="00096674" w:rsidRDefault="00096674" w:rsidP="00060240"/>
          <w:p w:rsidR="00096674" w:rsidRPr="004F03AB" w:rsidRDefault="00096674" w:rsidP="001F5B8A">
            <w:pPr>
              <w:ind w:firstLine="360"/>
            </w:pPr>
          </w:p>
          <w:p w:rsidR="00096674" w:rsidRDefault="00096674" w:rsidP="001F5B8A"/>
        </w:tc>
      </w:tr>
    </w:tbl>
    <w:p w:rsidR="00C07943" w:rsidRPr="00547BCB" w:rsidRDefault="00C07943" w:rsidP="00EF33AD"/>
    <w:sectPr w:rsidR="00C07943" w:rsidRPr="00547BCB" w:rsidSect="00540B07">
      <w:headerReference w:type="even" r:id="rId8"/>
      <w:footerReference w:type="default" r:id="rId9"/>
      <w:pgSz w:w="11906" w:h="16838"/>
      <w:pgMar w:top="1440" w:right="7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818" w:rsidRDefault="00572818" w:rsidP="00EF33AD">
      <w:r>
        <w:separator/>
      </w:r>
    </w:p>
  </w:endnote>
  <w:endnote w:type="continuationSeparator" w:id="0">
    <w:p w:rsidR="00572818" w:rsidRDefault="00572818" w:rsidP="00EF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6F" w:rsidRPr="002431EE" w:rsidRDefault="00A30B6F" w:rsidP="00EF33AD">
    <w:pPr>
      <w:pStyle w:val="Footer"/>
      <w:rPr>
        <w:lang w:val="it-IT"/>
      </w:rPr>
    </w:pPr>
    <w:r w:rsidRPr="00B37247">
      <w:fldChar w:fldCharType="begin"/>
    </w:r>
    <w:r w:rsidRPr="002431EE">
      <w:rPr>
        <w:lang w:val="it-IT"/>
      </w:rPr>
      <w:instrText xml:space="preserve"> FILENAME </w:instrText>
    </w:r>
    <w:r w:rsidRPr="00B37247">
      <w:fldChar w:fldCharType="separate"/>
    </w:r>
    <w:r w:rsidRPr="002431EE">
      <w:rPr>
        <w:noProof/>
        <w:lang w:val="it-IT"/>
      </w:rPr>
      <w:t>OS1_CW2_UI.doc</w:t>
    </w:r>
    <w:r w:rsidRPr="00B37247">
      <w:fldChar w:fldCharType="end"/>
    </w:r>
    <w:r w:rsidRPr="002431EE">
      <w:rPr>
        <w:lang w:val="it-IT"/>
      </w:rPr>
      <w:t xml:space="preserve">                                                     </w:t>
    </w:r>
    <w:r w:rsidRPr="002431EE">
      <w:rPr>
        <w:lang w:val="it-IT"/>
      </w:rPr>
      <w:tab/>
      <w:t xml:space="preserve"> </w:t>
    </w:r>
    <w:r w:rsidRPr="002431EE">
      <w:rPr>
        <w:rFonts w:cs="Arial"/>
        <w:lang w:val="it-IT"/>
      </w:rPr>
      <w:t>©</w:t>
    </w:r>
    <w:r w:rsidRPr="002431EE">
      <w:rPr>
        <w:lang w:val="it-IT"/>
      </w:rPr>
      <w:t xml:space="preserve"> </w:t>
    </w:r>
    <w:r w:rsidRPr="002431EE">
      <w:rPr>
        <w:lang w:val="it-IT"/>
      </w:rPr>
      <w:t xml:space="preserve">Dr.  </w:t>
    </w:r>
    <w:r w:rsidRPr="00B37247">
      <w:fldChar w:fldCharType="begin"/>
    </w:r>
    <w:r w:rsidRPr="002431EE">
      <w:rPr>
        <w:lang w:val="it-IT"/>
      </w:rPr>
      <w:instrText xml:space="preserve"> AUTHOR </w:instrText>
    </w:r>
    <w:r>
      <w:fldChar w:fldCharType="separate"/>
    </w:r>
    <w:r w:rsidRPr="002431EE">
      <w:rPr>
        <w:noProof/>
        <w:lang w:val="it-IT"/>
      </w:rPr>
      <w:t>Cristina Muntean</w:t>
    </w:r>
    <w:r w:rsidRPr="00B372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818" w:rsidRDefault="00572818" w:rsidP="00EF33AD">
      <w:r>
        <w:separator/>
      </w:r>
    </w:p>
  </w:footnote>
  <w:footnote w:type="continuationSeparator" w:id="0">
    <w:p w:rsidR="00572818" w:rsidRDefault="00572818" w:rsidP="00EF3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6F" w:rsidRDefault="00A30B6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658F0"/>
    <w:multiLevelType w:val="hybridMultilevel"/>
    <w:tmpl w:val="3A5A0EE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652209"/>
    <w:multiLevelType w:val="hybridMultilevel"/>
    <w:tmpl w:val="DB746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202A4"/>
    <w:multiLevelType w:val="hybridMultilevel"/>
    <w:tmpl w:val="16E21F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93732A"/>
    <w:multiLevelType w:val="hybridMultilevel"/>
    <w:tmpl w:val="C5CCDD98"/>
    <w:lvl w:ilvl="0" w:tplc="2540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7C62A1"/>
    <w:multiLevelType w:val="hybridMultilevel"/>
    <w:tmpl w:val="1916DB3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B396FDC"/>
    <w:multiLevelType w:val="hybridMultilevel"/>
    <w:tmpl w:val="3ABA7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943299"/>
    <w:multiLevelType w:val="hybridMultilevel"/>
    <w:tmpl w:val="6B147D0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151B21"/>
    <w:multiLevelType w:val="hybridMultilevel"/>
    <w:tmpl w:val="A15A6A9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9614FC7"/>
    <w:multiLevelType w:val="hybridMultilevel"/>
    <w:tmpl w:val="AA70276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  <w:num w:numId="12">
    <w:abstractNumId w:val="15"/>
  </w:num>
  <w:num w:numId="13">
    <w:abstractNumId w:val="13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33"/>
    <w:rsid w:val="00016A0F"/>
    <w:rsid w:val="00025105"/>
    <w:rsid w:val="00055187"/>
    <w:rsid w:val="00060240"/>
    <w:rsid w:val="00066D43"/>
    <w:rsid w:val="00067F60"/>
    <w:rsid w:val="00084A9D"/>
    <w:rsid w:val="00096674"/>
    <w:rsid w:val="000C54A4"/>
    <w:rsid w:val="001D3D64"/>
    <w:rsid w:val="001D5B7B"/>
    <w:rsid w:val="001F5B8A"/>
    <w:rsid w:val="00236658"/>
    <w:rsid w:val="002431EE"/>
    <w:rsid w:val="00291839"/>
    <w:rsid w:val="002D3F5C"/>
    <w:rsid w:val="003C4FC7"/>
    <w:rsid w:val="0047788B"/>
    <w:rsid w:val="004C0EF3"/>
    <w:rsid w:val="00506DD4"/>
    <w:rsid w:val="00540B07"/>
    <w:rsid w:val="00547BCB"/>
    <w:rsid w:val="00572818"/>
    <w:rsid w:val="00597E23"/>
    <w:rsid w:val="00622CAC"/>
    <w:rsid w:val="006314B7"/>
    <w:rsid w:val="006F35DE"/>
    <w:rsid w:val="007062F7"/>
    <w:rsid w:val="00821784"/>
    <w:rsid w:val="008855D8"/>
    <w:rsid w:val="008925E1"/>
    <w:rsid w:val="00962004"/>
    <w:rsid w:val="00A30B6F"/>
    <w:rsid w:val="00A65B33"/>
    <w:rsid w:val="00A878F3"/>
    <w:rsid w:val="00AD0CCF"/>
    <w:rsid w:val="00B574BA"/>
    <w:rsid w:val="00BB5185"/>
    <w:rsid w:val="00BC69B6"/>
    <w:rsid w:val="00C07943"/>
    <w:rsid w:val="00C671DB"/>
    <w:rsid w:val="00C858C8"/>
    <w:rsid w:val="00C916CC"/>
    <w:rsid w:val="00D36A11"/>
    <w:rsid w:val="00DA3DD8"/>
    <w:rsid w:val="00EC793F"/>
    <w:rsid w:val="00EF33AD"/>
    <w:rsid w:val="00F01490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7062F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062F7"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7062F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062F7"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ClassWork2 -User Interface</vt:lpstr>
    </vt:vector>
  </TitlesOfParts>
  <Company>NCI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ClassWork2 -User Interface</dc:title>
  <dc:creator>Dr. Cristina Muntean</dc:creator>
  <cp:lastModifiedBy>Christina Hava Muntean</cp:lastModifiedBy>
  <cp:revision>4</cp:revision>
  <cp:lastPrinted>2005-09-30T08:59:00Z</cp:lastPrinted>
  <dcterms:created xsi:type="dcterms:W3CDTF">2013-01-24T16:05:00Z</dcterms:created>
  <dcterms:modified xsi:type="dcterms:W3CDTF">2013-01-24T16:10:00Z</dcterms:modified>
</cp:coreProperties>
</file>