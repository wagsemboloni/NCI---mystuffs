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2F7" w:rsidRPr="00540B07" w:rsidRDefault="006314B7" w:rsidP="00EF33AD">
      <w:pPr>
        <w:pStyle w:val="Header"/>
      </w:pPr>
      <w:r>
        <w:t xml:space="preserve">Operating Systems </w:t>
      </w:r>
      <w:r w:rsidR="007062F7">
        <w:rPr>
          <w:sz w:val="20"/>
        </w:rPr>
        <w:t xml:space="preserve"> </w:t>
      </w:r>
      <w:r w:rsidR="00D8565D">
        <w:rPr>
          <w:sz w:val="20"/>
        </w:rPr>
        <w:tab/>
        <w:t xml:space="preserve">            </w:t>
      </w:r>
      <w:proofErr w:type="spellStart"/>
      <w:r w:rsidR="00E327F9">
        <w:t>ClassWork</w:t>
      </w:r>
      <w:proofErr w:type="spellEnd"/>
      <w:r w:rsidR="00E327F9">
        <w:t xml:space="preserve"> 3</w:t>
      </w:r>
      <w:r w:rsidR="007062F7">
        <w:t xml:space="preserve"> – </w:t>
      </w:r>
      <w:r w:rsidR="00D8565D">
        <w:t>Ubuntu</w:t>
      </w:r>
      <w:r w:rsidR="00E327F9">
        <w:t xml:space="preserve"> </w:t>
      </w:r>
      <w:r w:rsidR="007062F7">
        <w:t xml:space="preserve">User </w:t>
      </w:r>
      <w:r w:rsidR="00E327F9">
        <w:t xml:space="preserve">Interface   </w:t>
      </w:r>
      <w:r w:rsidR="00D8565D">
        <w:t xml:space="preserve">          </w:t>
      </w:r>
      <w:r w:rsidR="007062F7" w:rsidRPr="00540B07">
        <w:t xml:space="preserve">Page </w:t>
      </w:r>
      <w:r w:rsidR="007062F7" w:rsidRPr="00540B07">
        <w:fldChar w:fldCharType="begin"/>
      </w:r>
      <w:r w:rsidR="007062F7" w:rsidRPr="00540B07">
        <w:instrText xml:space="preserve"> PAGE </w:instrText>
      </w:r>
      <w:r w:rsidR="007062F7" w:rsidRPr="00540B07">
        <w:fldChar w:fldCharType="separate"/>
      </w:r>
      <w:r w:rsidR="00D60833">
        <w:rPr>
          <w:noProof/>
        </w:rPr>
        <w:t>1</w:t>
      </w:r>
      <w:r w:rsidR="007062F7" w:rsidRPr="00540B07">
        <w:fldChar w:fldCharType="end"/>
      </w:r>
      <w:r w:rsidR="007062F7" w:rsidRPr="00540B07">
        <w:t xml:space="preserve"> of </w:t>
      </w:r>
      <w:r w:rsidR="007062F7" w:rsidRPr="00540B07">
        <w:fldChar w:fldCharType="begin"/>
      </w:r>
      <w:r w:rsidR="007062F7" w:rsidRPr="00540B07">
        <w:instrText xml:space="preserve"> NUMPAGES </w:instrText>
      </w:r>
      <w:r w:rsidR="007062F7" w:rsidRPr="00540B07">
        <w:fldChar w:fldCharType="separate"/>
      </w:r>
      <w:r w:rsidR="00D60833">
        <w:rPr>
          <w:noProof/>
        </w:rPr>
        <w:t>3</w:t>
      </w:r>
      <w:r w:rsidR="007062F7" w:rsidRPr="00540B07">
        <w:fldChar w:fldCharType="end"/>
      </w:r>
    </w:p>
    <w:p w:rsidR="007062F7" w:rsidRPr="004F03AB" w:rsidRDefault="006C5BBF" w:rsidP="00EF33AD">
      <w:pPr>
        <w:pStyle w:val="Header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46FEBA" wp14:editId="66A6FE35">
                <wp:simplePos x="0" y="0"/>
                <wp:positionH relativeFrom="column">
                  <wp:posOffset>51435</wp:posOffset>
                </wp:positionH>
                <wp:positionV relativeFrom="paragraph">
                  <wp:posOffset>85090</wp:posOffset>
                </wp:positionV>
                <wp:extent cx="5943600" cy="0"/>
                <wp:effectExtent l="13335" t="8890" r="5715" b="101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.7pt" to="472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DM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"/>
            </w:pict>
          </mc:Fallback>
        </mc:AlternateContent>
      </w:r>
      <w:r w:rsidR="007062F7" w:rsidRPr="006C16FF">
        <w:rPr>
          <w:snapToGrid w:val="0"/>
        </w:rPr>
        <w:t xml:space="preserve">     </w:t>
      </w:r>
    </w:p>
    <w:p w:rsidR="007062F7" w:rsidRPr="00540B07" w:rsidRDefault="007062F7" w:rsidP="00EF33AD">
      <w:pPr>
        <w:pStyle w:val="Header"/>
        <w:rPr>
          <w:sz w:val="20"/>
        </w:rPr>
      </w:pPr>
      <w:r w:rsidRPr="005144C3">
        <w:t>Week ________</w:t>
      </w:r>
      <w:r>
        <w:t>_</w:t>
      </w:r>
      <w:r w:rsidRPr="005144C3">
        <w:t>__</w:t>
      </w:r>
      <w:r>
        <w:t xml:space="preserve"> </w:t>
      </w:r>
      <w:r w:rsidRPr="00D81A42">
        <w:t>Student Name</w:t>
      </w:r>
      <w:proofErr w:type="gramStart"/>
      <w:r w:rsidRPr="00D81A42">
        <w:t>:_</w:t>
      </w:r>
      <w:proofErr w:type="gramEnd"/>
      <w:r w:rsidRPr="00D81A42">
        <w:t>__</w:t>
      </w:r>
      <w:r>
        <w:t>___________</w:t>
      </w:r>
      <w:r w:rsidRPr="00D81A42">
        <w:t>________</w:t>
      </w:r>
      <w:r>
        <w:t>_</w:t>
      </w:r>
      <w:r w:rsidRPr="00D81A42">
        <w:t>_</w:t>
      </w:r>
      <w:r w:rsidRPr="005144C3">
        <w:t xml:space="preserve"> </w:t>
      </w:r>
      <w:r w:rsidRPr="00D81A42">
        <w:t>ID:</w:t>
      </w:r>
      <w:r>
        <w:t xml:space="preserve"> ______________</w:t>
      </w:r>
      <w:r w:rsidRPr="00D81A42">
        <w:t xml:space="preserve">           </w:t>
      </w:r>
    </w:p>
    <w:p w:rsidR="00016A0F" w:rsidRDefault="00016A0F" w:rsidP="00EF33AD">
      <w:pPr>
        <w:rPr>
          <w:sz w:val="28"/>
          <w:szCs w:val="28"/>
        </w:rPr>
      </w:pPr>
    </w:p>
    <w:p w:rsidR="00597E23" w:rsidRPr="00E327F9" w:rsidRDefault="00547BCB" w:rsidP="00EF33AD">
      <w:pPr>
        <w:rPr>
          <w:b/>
          <w:color w:val="FF0000"/>
          <w:sz w:val="28"/>
          <w:szCs w:val="28"/>
          <w:u w:val="single"/>
        </w:rPr>
      </w:pPr>
      <w:r w:rsidRPr="00E327F9">
        <w:rPr>
          <w:b/>
          <w:color w:val="FF0000"/>
          <w:sz w:val="28"/>
          <w:szCs w:val="28"/>
          <w:u w:val="single"/>
        </w:rPr>
        <w:t>Using Command Prompt Interface (</w:t>
      </w:r>
      <w:r w:rsidR="00D60833">
        <w:rPr>
          <w:b/>
          <w:color w:val="FF0000"/>
          <w:sz w:val="28"/>
          <w:szCs w:val="28"/>
          <w:u w:val="single"/>
        </w:rPr>
        <w:t>Terminal</w:t>
      </w:r>
      <w:r w:rsidRPr="00E327F9">
        <w:rPr>
          <w:b/>
          <w:color w:val="FF0000"/>
          <w:sz w:val="28"/>
          <w:szCs w:val="28"/>
          <w:u w:val="single"/>
        </w:rPr>
        <w:t>)</w:t>
      </w:r>
      <w:r w:rsidR="00E41684" w:rsidRPr="00E327F9">
        <w:rPr>
          <w:b/>
          <w:color w:val="FF0000"/>
          <w:sz w:val="28"/>
          <w:szCs w:val="28"/>
          <w:u w:val="single"/>
        </w:rPr>
        <w:t xml:space="preserve"> and GUI from Ubuntu OS</w:t>
      </w:r>
    </w:p>
    <w:p w:rsidR="00D36A11" w:rsidRDefault="00D36A11" w:rsidP="00EF33AD">
      <w:pPr>
        <w:rPr>
          <w:b/>
          <w:sz w:val="28"/>
          <w:szCs w:val="28"/>
          <w:u w:val="single"/>
        </w:rPr>
      </w:pPr>
    </w:p>
    <w:p w:rsidR="00E41684" w:rsidRDefault="00D36A11" w:rsidP="00EF33AD">
      <w:pPr>
        <w:rPr>
          <w:b/>
          <w:szCs w:val="24"/>
        </w:rPr>
      </w:pPr>
      <w:r w:rsidRPr="00D36A11">
        <w:rPr>
          <w:b/>
          <w:szCs w:val="24"/>
        </w:rPr>
        <w:t>This lab will involve practicing some commands</w:t>
      </w:r>
      <w:r>
        <w:rPr>
          <w:b/>
          <w:szCs w:val="24"/>
        </w:rPr>
        <w:t xml:space="preserve"> in </w:t>
      </w:r>
      <w:r w:rsidR="00D60833">
        <w:rPr>
          <w:b/>
          <w:szCs w:val="24"/>
        </w:rPr>
        <w:t>Terminal</w:t>
      </w:r>
      <w:r w:rsidR="00E41684">
        <w:rPr>
          <w:b/>
          <w:szCs w:val="24"/>
        </w:rPr>
        <w:t xml:space="preserve"> interface provided by Ubuntu</w:t>
      </w:r>
      <w:r w:rsidR="00770702">
        <w:rPr>
          <w:b/>
          <w:szCs w:val="24"/>
          <w:lang w:val="ga-IE"/>
        </w:rPr>
        <w:t xml:space="preserve"> </w:t>
      </w:r>
      <w:r w:rsidR="00D60833">
        <w:rPr>
          <w:b/>
          <w:szCs w:val="24"/>
          <w:lang w:val="ga-IE"/>
        </w:rPr>
        <w:t>OS</w:t>
      </w:r>
      <w:r w:rsidR="00E41684">
        <w:rPr>
          <w:b/>
          <w:szCs w:val="24"/>
        </w:rPr>
        <w:t xml:space="preserve"> (</w:t>
      </w:r>
      <w:proofErr w:type="gramStart"/>
      <w:r w:rsidR="00E41684">
        <w:rPr>
          <w:b/>
          <w:szCs w:val="24"/>
        </w:rPr>
        <w:t>Unix</w:t>
      </w:r>
      <w:proofErr w:type="gramEnd"/>
      <w:r w:rsidR="00E41684">
        <w:rPr>
          <w:b/>
          <w:szCs w:val="24"/>
        </w:rPr>
        <w:t xml:space="preserve"> type OS) as well as playing a little bit with the GUI interface and solving some tasks.</w:t>
      </w:r>
    </w:p>
    <w:p w:rsidR="00096674" w:rsidRDefault="00D36A11" w:rsidP="00EF33AD">
      <w:pPr>
        <w:rPr>
          <w:b/>
          <w:szCs w:val="24"/>
        </w:rPr>
      </w:pPr>
      <w:r w:rsidRPr="00D36A11">
        <w:rPr>
          <w:b/>
          <w:szCs w:val="24"/>
        </w:rPr>
        <w:t xml:space="preserve">We will create </w:t>
      </w:r>
      <w:r>
        <w:rPr>
          <w:b/>
          <w:szCs w:val="24"/>
        </w:rPr>
        <w:t>a</w:t>
      </w:r>
      <w:r w:rsidRPr="00D36A11">
        <w:rPr>
          <w:b/>
          <w:szCs w:val="24"/>
        </w:rPr>
        <w:t xml:space="preserve"> simple structure of files and folders that will be used for practicing the commands.</w:t>
      </w:r>
      <w:r w:rsidR="00E41684">
        <w:rPr>
          <w:b/>
          <w:szCs w:val="24"/>
        </w:rPr>
        <w:t xml:space="preserve"> </w:t>
      </w:r>
    </w:p>
    <w:p w:rsidR="00D36A11" w:rsidRPr="00D36A11" w:rsidRDefault="00D36A11" w:rsidP="00EF33AD">
      <w:pPr>
        <w:rPr>
          <w:b/>
          <w:szCs w:val="24"/>
        </w:rPr>
      </w:pPr>
    </w:p>
    <w:p w:rsidR="00EF33AD" w:rsidRDefault="00EF33AD" w:rsidP="00EF33AD">
      <w:pPr>
        <w:rPr>
          <w:b/>
          <w:u w:val="single"/>
        </w:rPr>
      </w:pPr>
      <w:r w:rsidRPr="002431EE">
        <w:rPr>
          <w:b/>
          <w:u w:val="single"/>
        </w:rPr>
        <w:t>Getting Started</w:t>
      </w:r>
      <w:r w:rsidR="00D8565D">
        <w:rPr>
          <w:b/>
          <w:u w:val="single"/>
        </w:rPr>
        <w:t xml:space="preserve"> (How to login on </w:t>
      </w:r>
      <w:r w:rsidR="00D60833">
        <w:rPr>
          <w:b/>
          <w:u w:val="single"/>
        </w:rPr>
        <w:t xml:space="preserve">NCI </w:t>
      </w:r>
      <w:r w:rsidR="00D8565D">
        <w:rPr>
          <w:b/>
          <w:u w:val="single"/>
        </w:rPr>
        <w:t xml:space="preserve">Ubuntu </w:t>
      </w:r>
      <w:r w:rsidR="00D60833">
        <w:rPr>
          <w:b/>
          <w:u w:val="single"/>
        </w:rPr>
        <w:t>remote machine</w:t>
      </w:r>
      <w:r w:rsidR="00D8565D">
        <w:rPr>
          <w:b/>
          <w:u w:val="single"/>
        </w:rPr>
        <w:t>)</w:t>
      </w:r>
    </w:p>
    <w:p w:rsidR="00D8565D" w:rsidRPr="00ED7E84" w:rsidRDefault="00D60833" w:rsidP="00D8565D">
      <w:pPr>
        <w:rPr>
          <w:lang w:val="ga-IE"/>
        </w:rPr>
      </w:pPr>
      <w:r>
        <w:rPr>
          <w:lang w:val="ga-IE"/>
        </w:rPr>
        <w:t>Access and l</w:t>
      </w:r>
      <w:proofErr w:type="spellStart"/>
      <w:r w:rsidR="00D8565D">
        <w:t>ogin</w:t>
      </w:r>
      <w:proofErr w:type="spellEnd"/>
      <w:r>
        <w:t xml:space="preserve"> on the remote</w:t>
      </w:r>
      <w:r w:rsidR="00D8565D">
        <w:t xml:space="preserve"> Ubuntu </w:t>
      </w:r>
      <w:r>
        <w:t>machine</w:t>
      </w:r>
      <w:r w:rsidR="00D8565D">
        <w:t xml:space="preserve"> </w:t>
      </w:r>
      <w:r>
        <w:t>following the instructions provided in “</w:t>
      </w:r>
      <w:r w:rsidRPr="004F6BFD">
        <w:rPr>
          <w:i/>
          <w:u w:val="single"/>
        </w:rPr>
        <w:t>How to login on the NCI Ubuntu PC</w:t>
      </w:r>
      <w:r>
        <w:t>” document available on the Operating Systems Moodle page.</w:t>
      </w:r>
    </w:p>
    <w:p w:rsidR="00E41684" w:rsidRDefault="00E41684" w:rsidP="00E41684">
      <w:bookmarkStart w:id="0" w:name="_GoBack"/>
      <w:bookmarkEnd w:id="0"/>
    </w:p>
    <w:p w:rsidR="00E41684" w:rsidRPr="004467D1" w:rsidRDefault="004467D1" w:rsidP="00EF33AD">
      <w:pPr>
        <w:rPr>
          <w:b/>
          <w:color w:val="0000FF"/>
          <w:sz w:val="28"/>
          <w:szCs w:val="28"/>
          <w:u w:val="single"/>
        </w:rPr>
      </w:pPr>
      <w:r w:rsidRPr="004467D1">
        <w:rPr>
          <w:b/>
          <w:color w:val="0000FF"/>
          <w:sz w:val="28"/>
          <w:szCs w:val="28"/>
          <w:u w:val="single"/>
        </w:rPr>
        <w:t xml:space="preserve">A. </w:t>
      </w:r>
      <w:r w:rsidR="00E41684" w:rsidRPr="004467D1">
        <w:rPr>
          <w:b/>
          <w:color w:val="0000FF"/>
          <w:sz w:val="28"/>
          <w:szCs w:val="28"/>
          <w:u w:val="single"/>
        </w:rPr>
        <w:t>Using GUI Interface</w:t>
      </w:r>
    </w:p>
    <w:p w:rsidR="00E27954" w:rsidRPr="00D8565D" w:rsidRDefault="00E27954" w:rsidP="00E27954">
      <w:pPr>
        <w:rPr>
          <w:b/>
          <w:i/>
          <w:u w:val="single"/>
        </w:rPr>
      </w:pPr>
      <w:r w:rsidRPr="00D8565D">
        <w:rPr>
          <w:b/>
          <w:i/>
          <w:u w:val="single"/>
        </w:rPr>
        <w:t>The Ubuntu Panel</w:t>
      </w:r>
    </w:p>
    <w:p w:rsidR="00E27954" w:rsidRDefault="00E27954" w:rsidP="00E27954">
      <w:r w:rsidRPr="006E7346">
        <w:rPr>
          <w:b/>
        </w:rPr>
        <w:t xml:space="preserve">1. </w:t>
      </w:r>
      <w:r w:rsidR="00D8565D">
        <w:t xml:space="preserve">The </w:t>
      </w:r>
      <w:r w:rsidR="00D60833">
        <w:t xml:space="preserve">menu </w:t>
      </w:r>
      <w:r w:rsidR="00D8565D">
        <w:t>bar</w:t>
      </w:r>
      <w:r w:rsidR="00D60833">
        <w:t xml:space="preserve"> at the top of the window that runs</w:t>
      </w:r>
      <w:r w:rsidR="00770702">
        <w:rPr>
          <w:lang w:val="ga-IE"/>
        </w:rPr>
        <w:t xml:space="preserve"> Ubuntu </w:t>
      </w:r>
      <w:r w:rsidR="00ED7E84">
        <w:t xml:space="preserve">is called the </w:t>
      </w:r>
      <w:r w:rsidR="00ED7E84" w:rsidRPr="00ED7E84">
        <w:rPr>
          <w:u w:val="single"/>
          <w:lang w:val="ga-IE"/>
        </w:rPr>
        <w:t>P</w:t>
      </w:r>
      <w:proofErr w:type="spellStart"/>
      <w:r w:rsidR="00D8565D" w:rsidRPr="00ED7E84">
        <w:rPr>
          <w:u w:val="single"/>
        </w:rPr>
        <w:t>anel</w:t>
      </w:r>
      <w:proofErr w:type="spellEnd"/>
      <w:r w:rsidR="00D8565D">
        <w:t xml:space="preserve">.  </w:t>
      </w:r>
      <w:r w:rsidR="00ED7E84">
        <w:rPr>
          <w:lang w:val="ga-IE"/>
        </w:rPr>
        <w:t xml:space="preserve">In this panel you already have shortcuts to different applications. </w:t>
      </w:r>
    </w:p>
    <w:p w:rsidR="00E27954" w:rsidRDefault="00E27954" w:rsidP="00E27954"/>
    <w:p w:rsidR="00E27954" w:rsidRPr="00D8565D" w:rsidRDefault="00D60833" w:rsidP="00E27954">
      <w:pPr>
        <w:rPr>
          <w:b/>
          <w:i/>
          <w:u w:val="single"/>
        </w:rPr>
      </w:pPr>
      <w:r>
        <w:rPr>
          <w:b/>
          <w:i/>
          <w:u w:val="single"/>
        </w:rPr>
        <w:t>File m</w:t>
      </w:r>
      <w:r w:rsidR="00E27954" w:rsidRPr="00D8565D">
        <w:rPr>
          <w:b/>
          <w:i/>
          <w:u w:val="single"/>
        </w:rPr>
        <w:t>anager interface</w:t>
      </w:r>
    </w:p>
    <w:p w:rsidR="00ED7E84" w:rsidRDefault="00D8565D" w:rsidP="00D8565D">
      <w:pPr>
        <w:rPr>
          <w:lang w:val="ga-IE"/>
        </w:rPr>
      </w:pPr>
      <w:r>
        <w:t>Click on the</w:t>
      </w:r>
      <w:r w:rsidR="00ED7E84">
        <w:rPr>
          <w:lang w:val="ga-IE"/>
        </w:rPr>
        <w:t xml:space="preserve"> second </w:t>
      </w:r>
      <w:r w:rsidR="00D60833">
        <w:rPr>
          <w:lang w:val="ga-IE"/>
        </w:rPr>
        <w:t xml:space="preserve">icon named </w:t>
      </w:r>
      <w:r w:rsidR="00D60833" w:rsidRPr="00D60833">
        <w:rPr>
          <w:b/>
          <w:lang w:val="ga-IE"/>
        </w:rPr>
        <w:t>Places</w:t>
      </w:r>
      <w:r w:rsidR="00D60833">
        <w:rPr>
          <w:lang w:val="ga-IE"/>
        </w:rPr>
        <w:t>,</w:t>
      </w:r>
      <w:r w:rsidR="00ED7E84">
        <w:rPr>
          <w:lang w:val="ga-IE"/>
        </w:rPr>
        <w:t xml:space="preserve"> from the Panel</w:t>
      </w:r>
      <w:r w:rsidR="00D60833">
        <w:rPr>
          <w:lang w:val="ga-IE"/>
        </w:rPr>
        <w:t xml:space="preserve"> and select the option </w:t>
      </w:r>
      <w:r w:rsidR="00D60833" w:rsidRPr="00D60833">
        <w:rPr>
          <w:b/>
          <w:lang w:val="ga-IE"/>
        </w:rPr>
        <w:t>Home</w:t>
      </w:r>
      <w:r w:rsidR="00D60833">
        <w:rPr>
          <w:lang w:val="ga-IE"/>
        </w:rPr>
        <w:t xml:space="preserve"> </w:t>
      </w:r>
      <w:r w:rsidR="00D60833" w:rsidRPr="00D60833">
        <w:rPr>
          <w:b/>
          <w:lang w:val="ga-IE"/>
        </w:rPr>
        <w:t>Folder</w:t>
      </w:r>
      <w:r w:rsidR="00D60833">
        <w:rPr>
          <w:lang w:val="ga-IE"/>
        </w:rPr>
        <w:t xml:space="preserve"> from the sub-menu.</w:t>
      </w:r>
      <w:r w:rsidR="00ED7E84">
        <w:rPr>
          <w:lang w:val="ga-IE"/>
        </w:rPr>
        <w:t xml:space="preserve"> A new window similar to the Windows MS Operating Sy</w:t>
      </w:r>
      <w:r w:rsidR="0060619E">
        <w:rPr>
          <w:lang w:val="ga-IE"/>
        </w:rPr>
        <w:t>stem’s file Explorer is opended.</w:t>
      </w:r>
    </w:p>
    <w:p w:rsidR="00D8565D" w:rsidRDefault="00D8565D" w:rsidP="00D8565D"/>
    <w:p w:rsidR="0060619E" w:rsidRDefault="00ED7E84" w:rsidP="00D8565D">
      <w:pPr>
        <w:rPr>
          <w:lang w:val="ga-IE"/>
        </w:rPr>
      </w:pPr>
      <w:r>
        <w:t xml:space="preserve">In your Home </w:t>
      </w:r>
      <w:r>
        <w:rPr>
          <w:lang w:val="ga-IE"/>
        </w:rPr>
        <w:t>F</w:t>
      </w:r>
      <w:r w:rsidR="00D8565D">
        <w:t>older</w:t>
      </w:r>
      <w:r>
        <w:rPr>
          <w:lang w:val="ga-IE"/>
        </w:rPr>
        <w:t xml:space="preserve"> window</w:t>
      </w:r>
      <w:r w:rsidR="00D8565D">
        <w:t xml:space="preserve">, create a new folder (directory) called </w:t>
      </w:r>
      <w:proofErr w:type="spellStart"/>
      <w:r w:rsidR="00AE36FF">
        <w:rPr>
          <w:b/>
          <w:i/>
        </w:rPr>
        <w:t>os</w:t>
      </w:r>
      <w:r w:rsidR="00D8565D" w:rsidRPr="00D8565D">
        <w:rPr>
          <w:b/>
          <w:i/>
        </w:rPr>
        <w:t>class</w:t>
      </w:r>
      <w:proofErr w:type="spellEnd"/>
      <w:r>
        <w:t xml:space="preserve"> (Right mouse -&gt; </w:t>
      </w:r>
      <w:r>
        <w:rPr>
          <w:lang w:val="ga-IE"/>
        </w:rPr>
        <w:t>New F</w:t>
      </w:r>
      <w:r w:rsidR="00D8565D">
        <w:t xml:space="preserve">older). Use the text editor </w:t>
      </w:r>
      <w:r>
        <w:rPr>
          <w:lang w:val="ga-IE"/>
        </w:rPr>
        <w:t>application</w:t>
      </w:r>
      <w:r w:rsidR="0060619E">
        <w:rPr>
          <w:lang w:val="ga-IE"/>
        </w:rPr>
        <w:t xml:space="preserve"> available under Unbuntu OS</w:t>
      </w:r>
      <w:r>
        <w:rPr>
          <w:lang w:val="ga-IE"/>
        </w:rPr>
        <w:t xml:space="preserve"> </w:t>
      </w:r>
      <w:r w:rsidR="00D8565D">
        <w:t xml:space="preserve">to create a new file </w:t>
      </w:r>
      <w:r w:rsidR="0060619E">
        <w:t>and add some</w:t>
      </w:r>
      <w:r w:rsidR="00D8565D">
        <w:t xml:space="preserve"> text in </w:t>
      </w:r>
      <w:r w:rsidR="0060619E">
        <w:t>the file</w:t>
      </w:r>
      <w:r w:rsidR="00D8565D">
        <w:t>.</w:t>
      </w:r>
      <w:r>
        <w:rPr>
          <w:lang w:val="ga-IE"/>
        </w:rPr>
        <w:t xml:space="preserve"> </w:t>
      </w:r>
    </w:p>
    <w:p w:rsidR="0060619E" w:rsidRDefault="00ED7E84" w:rsidP="00D8565D">
      <w:pPr>
        <w:rPr>
          <w:lang w:val="ga-IE"/>
        </w:rPr>
      </w:pPr>
      <w:r>
        <w:rPr>
          <w:lang w:val="ga-IE"/>
        </w:rPr>
        <w:t>The Text Editor application can be opened by clicking on the top icon (</w:t>
      </w:r>
      <w:r w:rsidR="0060619E" w:rsidRPr="0060619E">
        <w:rPr>
          <w:b/>
          <w:lang w:val="ga-IE"/>
        </w:rPr>
        <w:t>Applications</w:t>
      </w:r>
      <w:r>
        <w:rPr>
          <w:lang w:val="ga-IE"/>
        </w:rPr>
        <w:t>)  from the Panel</w:t>
      </w:r>
      <w:r w:rsidR="0060619E">
        <w:rPr>
          <w:lang w:val="ga-IE"/>
        </w:rPr>
        <w:t>,</w:t>
      </w:r>
      <w:r>
        <w:rPr>
          <w:lang w:val="ga-IE"/>
        </w:rPr>
        <w:t xml:space="preserve">  and then </w:t>
      </w:r>
      <w:r w:rsidR="0060619E">
        <w:rPr>
          <w:lang w:val="ga-IE"/>
        </w:rPr>
        <w:t xml:space="preserve">select </w:t>
      </w:r>
      <w:r w:rsidR="0060619E" w:rsidRPr="0060619E">
        <w:rPr>
          <w:b/>
          <w:lang w:val="ga-IE"/>
        </w:rPr>
        <w:t>Accessories</w:t>
      </w:r>
      <w:r w:rsidR="0060619E">
        <w:rPr>
          <w:lang w:val="ga-IE"/>
        </w:rPr>
        <w:t xml:space="preserve">  and </w:t>
      </w:r>
      <w:r w:rsidR="0060619E" w:rsidRPr="0060619E">
        <w:rPr>
          <w:b/>
          <w:lang w:val="ga-IE"/>
        </w:rPr>
        <w:t>gedit</w:t>
      </w:r>
      <w:r w:rsidR="0060619E">
        <w:rPr>
          <w:lang w:val="ga-IE"/>
        </w:rPr>
        <w:t xml:space="preserve"> application</w:t>
      </w:r>
      <w:r>
        <w:rPr>
          <w:lang w:val="ga-IE"/>
        </w:rPr>
        <w:t xml:space="preserve">. </w:t>
      </w:r>
    </w:p>
    <w:p w:rsidR="0060619E" w:rsidRDefault="0060619E" w:rsidP="00D8565D">
      <w:r>
        <w:rPr>
          <w:lang w:val="ga-IE"/>
        </w:rPr>
        <w:t xml:space="preserve">Add some lines of text in your opend text file and </w:t>
      </w:r>
      <w:r>
        <w:t>s</w:t>
      </w:r>
      <w:r w:rsidR="00D8565D">
        <w:t xml:space="preserve">ave </w:t>
      </w:r>
      <w:r w:rsidR="00ED7E84">
        <w:rPr>
          <w:lang w:val="ga-IE"/>
        </w:rPr>
        <w:t xml:space="preserve">the file </w:t>
      </w:r>
      <w:r w:rsidR="00D8565D">
        <w:t xml:space="preserve">in </w:t>
      </w:r>
      <w:proofErr w:type="spellStart"/>
      <w:r w:rsidR="00AE36FF">
        <w:rPr>
          <w:i/>
        </w:rPr>
        <w:t>os</w:t>
      </w:r>
      <w:r w:rsidR="00D8565D" w:rsidRPr="002614A0">
        <w:rPr>
          <w:i/>
        </w:rPr>
        <w:t>class</w:t>
      </w:r>
      <w:proofErr w:type="spellEnd"/>
      <w:r w:rsidR="00D8565D">
        <w:t xml:space="preserve"> folder as </w:t>
      </w:r>
      <w:r w:rsidR="00AE36FF">
        <w:rPr>
          <w:b/>
          <w:i/>
        </w:rPr>
        <w:t>f</w:t>
      </w:r>
      <w:r w:rsidR="00D8565D" w:rsidRPr="00D8565D">
        <w:rPr>
          <w:b/>
          <w:i/>
        </w:rPr>
        <w:t>ileone.txt</w:t>
      </w:r>
      <w:r w:rsidR="00D8565D">
        <w:t xml:space="preserve">. </w:t>
      </w:r>
      <w:r>
        <w:t xml:space="preserve"> Once the file was saved you can close the window that shows the content of the file.</w:t>
      </w:r>
    </w:p>
    <w:p w:rsidR="00D8565D" w:rsidRDefault="00D8565D" w:rsidP="00D8565D">
      <w:pPr>
        <w:rPr>
          <w:lang w:val="ga-IE"/>
        </w:rPr>
      </w:pPr>
      <w:r>
        <w:t xml:space="preserve">Repeat the </w:t>
      </w:r>
      <w:r w:rsidR="0060619E">
        <w:t xml:space="preserve">previous </w:t>
      </w:r>
      <w:r>
        <w:t xml:space="preserve">steps to create another file called </w:t>
      </w:r>
      <w:r w:rsidR="00AE36FF">
        <w:rPr>
          <w:b/>
          <w:i/>
        </w:rPr>
        <w:t>f</w:t>
      </w:r>
      <w:r w:rsidRPr="00D8565D">
        <w:rPr>
          <w:b/>
          <w:i/>
        </w:rPr>
        <w:t>iletwo.txt</w:t>
      </w:r>
      <w:r w:rsidR="00ED7E84">
        <w:rPr>
          <w:lang w:val="ga-IE"/>
        </w:rPr>
        <w:t xml:space="preserve"> and save it in the same location.</w:t>
      </w:r>
    </w:p>
    <w:p w:rsidR="0060619E" w:rsidRDefault="0060619E" w:rsidP="00D8565D">
      <w:pPr>
        <w:rPr>
          <w:lang w:val="ga-IE"/>
        </w:rPr>
      </w:pPr>
    </w:p>
    <w:p w:rsidR="00D8565D" w:rsidRPr="006E7346" w:rsidRDefault="0060619E" w:rsidP="00D8565D">
      <w:r w:rsidRPr="0060619E">
        <w:rPr>
          <w:b/>
        </w:rPr>
        <w:lastRenderedPageBreak/>
        <w:t>2.</w:t>
      </w:r>
      <w:r>
        <w:t xml:space="preserve"> Go into the</w:t>
      </w:r>
      <w:r w:rsidR="00ED7E84">
        <w:t xml:space="preserve"> </w:t>
      </w:r>
      <w:r w:rsidR="00ED7E84">
        <w:rPr>
          <w:lang w:val="ga-IE"/>
        </w:rPr>
        <w:t>H</w:t>
      </w:r>
      <w:proofErr w:type="spellStart"/>
      <w:r w:rsidR="00ED7E84">
        <w:t>ome</w:t>
      </w:r>
      <w:proofErr w:type="spellEnd"/>
      <w:r w:rsidR="00ED7E84">
        <w:t xml:space="preserve"> </w:t>
      </w:r>
      <w:r w:rsidR="00ED7E84">
        <w:rPr>
          <w:lang w:val="ga-IE"/>
        </w:rPr>
        <w:t>F</w:t>
      </w:r>
      <w:r w:rsidR="00D8565D">
        <w:t>older</w:t>
      </w:r>
      <w:r w:rsidR="00ED7E84">
        <w:rPr>
          <w:lang w:val="ga-IE"/>
        </w:rPr>
        <w:t xml:space="preserve"> window</w:t>
      </w:r>
      <w:r>
        <w:t xml:space="preserve"> and</w:t>
      </w:r>
      <w:r w:rsidR="00D8565D">
        <w:t xml:space="preserve"> d</w:t>
      </w:r>
      <w:r w:rsidR="00AE36FF">
        <w:t xml:space="preserve">ouble click on </w:t>
      </w:r>
      <w:proofErr w:type="gramStart"/>
      <w:r w:rsidR="00AE36FF" w:rsidRPr="00AE36FF">
        <w:rPr>
          <w:i/>
        </w:rPr>
        <w:t>fileo</w:t>
      </w:r>
      <w:r w:rsidR="00D8565D" w:rsidRPr="00AE36FF">
        <w:rPr>
          <w:i/>
        </w:rPr>
        <w:t>ne</w:t>
      </w:r>
      <w:r w:rsidR="00AE36FF" w:rsidRPr="00AE36FF">
        <w:rPr>
          <w:i/>
        </w:rPr>
        <w:t>.txt</w:t>
      </w:r>
      <w:r w:rsidR="00D8565D" w:rsidRPr="0014776B">
        <w:t xml:space="preserve"> </w:t>
      </w:r>
      <w:r w:rsidR="00AE36FF">
        <w:t xml:space="preserve"> </w:t>
      </w:r>
      <w:r w:rsidR="00D8565D" w:rsidRPr="0014776B">
        <w:t>What</w:t>
      </w:r>
      <w:proofErr w:type="gramEnd"/>
      <w:r w:rsidR="00D8565D" w:rsidRPr="0014776B">
        <w:t xml:space="preserve"> happens? </w:t>
      </w:r>
      <w:r w:rsidR="00D8565D" w:rsidRPr="006E7346">
        <w:rPr>
          <w:b/>
        </w:rPr>
        <w:t xml:space="preserve">Can you edit the file in </w:t>
      </w:r>
      <w:r>
        <w:rPr>
          <w:b/>
        </w:rPr>
        <w:t>the new</w:t>
      </w:r>
      <w:r w:rsidR="00D8565D" w:rsidRPr="006E7346">
        <w:rPr>
          <w:b/>
        </w:rPr>
        <w:t xml:space="preserve"> window</w:t>
      </w:r>
      <w:r>
        <w:rPr>
          <w:b/>
        </w:rPr>
        <w:t xml:space="preserve"> opened</w:t>
      </w:r>
      <w:r w:rsidR="00D8565D" w:rsidRPr="006E7346">
        <w:rPr>
          <w:b/>
        </w:rPr>
        <w:t xml:space="preserve">? </w:t>
      </w:r>
      <w:r w:rsidR="00D8565D">
        <w:rPr>
          <w:b/>
        </w:rPr>
        <w:t xml:space="preserve"> </w:t>
      </w:r>
    </w:p>
    <w:p w:rsidR="00E27954" w:rsidRDefault="00E27954" w:rsidP="00E27954"/>
    <w:p w:rsidR="00E27954" w:rsidRPr="00D8565D" w:rsidRDefault="00E27954" w:rsidP="00E27954">
      <w:pPr>
        <w:rPr>
          <w:b/>
          <w:i/>
          <w:u w:val="single"/>
        </w:rPr>
      </w:pPr>
      <w:r w:rsidRPr="00D8565D">
        <w:rPr>
          <w:b/>
          <w:i/>
          <w:u w:val="single"/>
        </w:rPr>
        <w:t>Customising your desktop</w:t>
      </w:r>
    </w:p>
    <w:p w:rsidR="00E27954" w:rsidRDefault="00D8565D" w:rsidP="00E27954">
      <w:pPr>
        <w:rPr>
          <w:b/>
          <w:u w:val="single"/>
        </w:rPr>
      </w:pPr>
      <w:r>
        <w:rPr>
          <w:b/>
        </w:rPr>
        <w:t>3</w:t>
      </w:r>
      <w:r w:rsidR="00E27954">
        <w:rPr>
          <w:b/>
        </w:rPr>
        <w:t xml:space="preserve">. </w:t>
      </w:r>
      <w:r w:rsidR="00E27954">
        <w:t xml:space="preserve">Change the theme of the background on your desktop to one you like.  </w:t>
      </w:r>
      <w:r w:rsidR="00E27954" w:rsidRPr="00C571BA">
        <w:rPr>
          <w:b/>
        </w:rPr>
        <w:t>How did you do it?</w:t>
      </w:r>
      <w:r w:rsidR="00E327F9">
        <w:rPr>
          <w:b/>
        </w:rPr>
        <w:t xml:space="preserve"> Hint: </w:t>
      </w:r>
      <w:r w:rsidR="004467D1">
        <w:rPr>
          <w:b/>
        </w:rPr>
        <w:t>How</w:t>
      </w:r>
      <w:r w:rsidR="00E327F9">
        <w:rPr>
          <w:b/>
        </w:rPr>
        <w:t xml:space="preserve"> would you do it in Windows?</w:t>
      </w:r>
    </w:p>
    <w:p w:rsidR="00E27954" w:rsidRDefault="00E27954" w:rsidP="00EF33AD">
      <w:pPr>
        <w:rPr>
          <w:b/>
          <w:u w:val="single"/>
        </w:rPr>
      </w:pPr>
    </w:p>
    <w:p w:rsidR="006D7A9C" w:rsidRPr="004467D1" w:rsidRDefault="004467D1" w:rsidP="006D7A9C">
      <w:pPr>
        <w:rPr>
          <w:b/>
          <w:color w:val="0000FF"/>
          <w:sz w:val="28"/>
          <w:szCs w:val="28"/>
          <w:u w:val="single"/>
        </w:rPr>
      </w:pPr>
      <w:r>
        <w:rPr>
          <w:b/>
          <w:color w:val="0000FF"/>
          <w:sz w:val="28"/>
          <w:szCs w:val="28"/>
          <w:u w:val="single"/>
        </w:rPr>
        <w:t xml:space="preserve">B. </w:t>
      </w:r>
      <w:r w:rsidR="006D7A9C" w:rsidRPr="004467D1">
        <w:rPr>
          <w:b/>
          <w:color w:val="0000FF"/>
          <w:sz w:val="28"/>
          <w:szCs w:val="28"/>
          <w:u w:val="single"/>
        </w:rPr>
        <w:t>Using the shell interface (command line interface)</w:t>
      </w:r>
    </w:p>
    <w:p w:rsidR="00D8565D" w:rsidRDefault="00D8565D" w:rsidP="006D7A9C">
      <w:r>
        <w:t>Ubuntu</w:t>
      </w:r>
      <w:r w:rsidR="006D7A9C">
        <w:t xml:space="preserve"> provides you with the option to run command lines using the shell. </w:t>
      </w:r>
    </w:p>
    <w:p w:rsidR="006D7A9C" w:rsidRDefault="006D7A9C" w:rsidP="006D7A9C">
      <w:r>
        <w:t>When you login, your current working directory is your home directory</w:t>
      </w:r>
      <w:r w:rsidR="00ED7E84">
        <w:rPr>
          <w:lang w:val="ga-IE"/>
        </w:rPr>
        <w:t xml:space="preserve"> (folder)</w:t>
      </w:r>
      <w:r>
        <w:t>. Your home directory</w:t>
      </w:r>
      <w:r w:rsidR="0060619E">
        <w:t xml:space="preserve"> has the same name as your user</w:t>
      </w:r>
      <w:r>
        <w:t xml:space="preserve">name, for example, </w:t>
      </w:r>
      <w:r w:rsidR="0060619E">
        <w:rPr>
          <w:b/>
          <w:bCs/>
        </w:rPr>
        <w:t>x13117505</w:t>
      </w:r>
      <w:r>
        <w:t>, and it is where your personal files and subdirectories are saved</w:t>
      </w:r>
    </w:p>
    <w:p w:rsidR="006D7A9C" w:rsidRPr="009C0ECC" w:rsidRDefault="00840608" w:rsidP="006D7A9C">
      <w:pPr>
        <w:rPr>
          <w:rStyle w:val="Strong"/>
          <w:rFonts w:cs="Arial"/>
          <w:b w:val="0"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R</w:t>
      </w:r>
      <w:r w:rsidR="006D7A9C" w:rsidRPr="009C0ECC">
        <w:rPr>
          <w:b/>
          <w:color w:val="FF0000"/>
          <w:sz w:val="28"/>
          <w:szCs w:val="28"/>
        </w:rPr>
        <w:t>ules for using the Shell</w:t>
      </w:r>
      <w:r>
        <w:rPr>
          <w:b/>
          <w:color w:val="FF0000"/>
          <w:sz w:val="28"/>
          <w:szCs w:val="28"/>
        </w:rPr>
        <w:t xml:space="preserve"> command</w:t>
      </w:r>
      <w:r w:rsidR="006D7A9C" w:rsidRPr="009C0ECC">
        <w:rPr>
          <w:b/>
          <w:color w:val="FF0000"/>
          <w:sz w:val="28"/>
          <w:szCs w:val="28"/>
        </w:rPr>
        <w:t>:</w:t>
      </w:r>
    </w:p>
    <w:p w:rsidR="006D7A9C" w:rsidRDefault="006D7A9C" w:rsidP="006D7A9C">
      <w:pPr>
        <w:numPr>
          <w:ilvl w:val="0"/>
          <w:numId w:val="18"/>
        </w:numPr>
      </w:pPr>
      <w:r w:rsidRPr="009C0ECC">
        <w:rPr>
          <w:b/>
        </w:rPr>
        <w:t>EVERYTHING in UNIX is in lowercase</w:t>
      </w:r>
      <w:r>
        <w:t xml:space="preserve"> unless otherwise specified.</w:t>
      </w:r>
    </w:p>
    <w:p w:rsidR="006D7A9C" w:rsidRDefault="006D7A9C" w:rsidP="006D7A9C">
      <w:pPr>
        <w:numPr>
          <w:ilvl w:val="0"/>
          <w:numId w:val="18"/>
        </w:numPr>
      </w:pPr>
      <w:r w:rsidRPr="009C0ECC">
        <w:rPr>
          <w:b/>
        </w:rPr>
        <w:t>There is ALWAYS a space after a command name</w:t>
      </w:r>
      <w:r>
        <w:t>.</w:t>
      </w:r>
      <w:r>
        <w:tab/>
        <w:t>In these notes I have tried to make the space obvious.</w:t>
      </w:r>
    </w:p>
    <w:p w:rsidR="006D7A9C" w:rsidRDefault="006D7A9C" w:rsidP="006D7A9C">
      <w:pPr>
        <w:numPr>
          <w:ilvl w:val="0"/>
          <w:numId w:val="18"/>
        </w:numPr>
      </w:pPr>
      <w:r w:rsidRPr="009C0ECC">
        <w:rPr>
          <w:b/>
        </w:rPr>
        <w:t>Most commands take options</w:t>
      </w:r>
      <w:r w:rsidR="003C6E0B">
        <w:rPr>
          <w:b/>
        </w:rPr>
        <w:t>/parameters</w:t>
      </w:r>
      <w:r w:rsidRPr="009C0ECC">
        <w:rPr>
          <w:b/>
        </w:rPr>
        <w:t xml:space="preserve"> that alter their behaviour</w:t>
      </w:r>
      <w:r>
        <w:t xml:space="preserve">. These options are single letter arguments preceded by hyphens (e.g. </w:t>
      </w:r>
      <w:proofErr w:type="spellStart"/>
      <w:r>
        <w:t>ls</w:t>
      </w:r>
      <w:proofErr w:type="spellEnd"/>
      <w:r>
        <w:tab/>
        <w:t>-l</w:t>
      </w:r>
      <w:r>
        <w:tab/>
        <w:t>gives a ‘long listing of directory information)</w:t>
      </w:r>
    </w:p>
    <w:p w:rsidR="006D7A9C" w:rsidRDefault="006D7A9C" w:rsidP="006D7A9C">
      <w:pPr>
        <w:numPr>
          <w:ilvl w:val="0"/>
          <w:numId w:val="18"/>
        </w:numPr>
      </w:pPr>
      <w:r w:rsidRPr="009C0ECC">
        <w:rPr>
          <w:b/>
        </w:rPr>
        <w:t>Most commands take arguments</w:t>
      </w:r>
      <w:r>
        <w:t xml:space="preserve"> (i.e. names of things for the command to </w:t>
      </w:r>
      <w:r w:rsidR="00840608">
        <w:t xml:space="preserve">do the work on – e.g. </w:t>
      </w:r>
      <w:proofErr w:type="spellStart"/>
      <w:r w:rsidR="00840608" w:rsidRPr="00840608">
        <w:rPr>
          <w:i/>
        </w:rPr>
        <w:t>ls</w:t>
      </w:r>
      <w:proofErr w:type="spellEnd"/>
      <w:r w:rsidR="00840608" w:rsidRPr="00840608">
        <w:rPr>
          <w:i/>
        </w:rPr>
        <w:tab/>
        <w:t xml:space="preserve">   temp</w:t>
      </w:r>
      <w:r>
        <w:tab/>
        <w:t>will</w:t>
      </w:r>
      <w:r w:rsidR="00840608">
        <w:t xml:space="preserve"> list the contents of the </w:t>
      </w:r>
      <w:r w:rsidR="00840608" w:rsidRPr="00840608">
        <w:rPr>
          <w:i/>
        </w:rPr>
        <w:t>temp</w:t>
      </w:r>
      <w:r>
        <w:t xml:space="preserve"> directory). Most commands will have default behaviour in the absence of these arguments.</w:t>
      </w:r>
    </w:p>
    <w:p w:rsidR="006D7A9C" w:rsidRPr="009C0ECC" w:rsidRDefault="006D7A9C" w:rsidP="003C6E0B">
      <w:pPr>
        <w:numPr>
          <w:ilvl w:val="0"/>
          <w:numId w:val="18"/>
        </w:numPr>
      </w:pPr>
      <w:r w:rsidRPr="009C0ECC">
        <w:rPr>
          <w:b/>
        </w:rPr>
        <w:t>Use the man</w:t>
      </w:r>
      <w:r w:rsidR="003C6E0B">
        <w:rPr>
          <w:b/>
        </w:rPr>
        <w:t>ual</w:t>
      </w:r>
      <w:r w:rsidRPr="009C0ECC">
        <w:rPr>
          <w:b/>
        </w:rPr>
        <w:t xml:space="preserve"> pages in </w:t>
      </w:r>
      <w:r w:rsidR="00840608">
        <w:rPr>
          <w:b/>
        </w:rPr>
        <w:t>Ubuntu</w:t>
      </w:r>
      <w:r w:rsidRPr="009C0ECC">
        <w:rPr>
          <w:b/>
        </w:rPr>
        <w:t xml:space="preserve"> to get help</w:t>
      </w:r>
      <w:r>
        <w:t xml:space="preserve"> for any of the shell commands.  </w:t>
      </w:r>
      <w:r w:rsidR="003C6E0B">
        <w:t xml:space="preserve">The command </w:t>
      </w:r>
      <w:r w:rsidR="003C6E0B" w:rsidRPr="003C6E0B">
        <w:rPr>
          <w:b/>
        </w:rPr>
        <w:t>man</w:t>
      </w:r>
      <w:r w:rsidR="003C6E0B">
        <w:t xml:space="preserve"> is used to access the manual</w:t>
      </w:r>
      <w:r w:rsidR="00840608">
        <w:t xml:space="preserve">. </w:t>
      </w:r>
      <w:r>
        <w:t xml:space="preserve"> E.g. </w:t>
      </w:r>
      <w:r w:rsidR="003C6E0B">
        <w:t>the following</w:t>
      </w:r>
      <w:r w:rsidR="00664C04">
        <w:t xml:space="preserve"> command</w:t>
      </w:r>
      <w:r w:rsidR="003C6E0B">
        <w:t xml:space="preserve">, </w:t>
      </w:r>
      <w:r w:rsidRPr="00840608">
        <w:rPr>
          <w:i/>
        </w:rPr>
        <w:t xml:space="preserve">man </w:t>
      </w:r>
      <w:proofErr w:type="spellStart"/>
      <w:r w:rsidRPr="00840608">
        <w:rPr>
          <w:i/>
        </w:rPr>
        <w:t>ls</w:t>
      </w:r>
      <w:proofErr w:type="spellEnd"/>
      <w:r>
        <w:t xml:space="preserve"> will display help</w:t>
      </w:r>
      <w:r w:rsidR="003C6E0B">
        <w:t>/documentation</w:t>
      </w:r>
      <w:r>
        <w:t xml:space="preserve"> for the </w:t>
      </w:r>
      <w:proofErr w:type="spellStart"/>
      <w:r>
        <w:t>ls</w:t>
      </w:r>
      <w:proofErr w:type="spellEnd"/>
      <w:r>
        <w:t xml:space="preserve"> command.</w:t>
      </w:r>
    </w:p>
    <w:p w:rsidR="006D7A9C" w:rsidRDefault="006D7A9C" w:rsidP="006D7A9C">
      <w:pPr>
        <w:pStyle w:val="Header"/>
      </w:pPr>
    </w:p>
    <w:p w:rsidR="00840608" w:rsidRPr="00840608" w:rsidRDefault="00840608" w:rsidP="00840608">
      <w:pPr>
        <w:rPr>
          <w:b/>
          <w:i/>
          <w:u w:val="single"/>
        </w:rPr>
      </w:pPr>
      <w:r w:rsidRPr="00840608">
        <w:rPr>
          <w:b/>
          <w:i/>
          <w:u w:val="single"/>
        </w:rPr>
        <w:t>How to open a Terminal (window) for running commands</w:t>
      </w:r>
    </w:p>
    <w:p w:rsidR="00840608" w:rsidRPr="00ED7E84" w:rsidRDefault="00ED7E84" w:rsidP="00840608">
      <w:pPr>
        <w:rPr>
          <w:lang w:val="ga-IE"/>
        </w:rPr>
      </w:pPr>
      <w:r>
        <w:rPr>
          <w:lang w:val="ga-IE"/>
        </w:rPr>
        <w:t>From the Panel menu</w:t>
      </w:r>
      <w:r w:rsidR="0060619E">
        <w:rPr>
          <w:lang w:val="ga-IE"/>
        </w:rPr>
        <w:t xml:space="preserve"> available at the top of Ubuntu windows</w:t>
      </w:r>
      <w:r>
        <w:rPr>
          <w:lang w:val="ga-IE"/>
        </w:rPr>
        <w:t xml:space="preserve">, click on </w:t>
      </w:r>
      <w:r w:rsidR="0060619E" w:rsidRPr="00F76190">
        <w:rPr>
          <w:b/>
          <w:lang w:val="ga-IE"/>
        </w:rPr>
        <w:t>Applications</w:t>
      </w:r>
      <w:r w:rsidR="0060619E">
        <w:rPr>
          <w:lang w:val="ga-IE"/>
        </w:rPr>
        <w:t xml:space="preserve"> option</w:t>
      </w:r>
      <w:r>
        <w:rPr>
          <w:lang w:val="ga-IE"/>
        </w:rPr>
        <w:t xml:space="preserve"> and then </w:t>
      </w:r>
      <w:r w:rsidR="00F76190">
        <w:rPr>
          <w:lang w:val="ga-IE"/>
        </w:rPr>
        <w:t xml:space="preserve">select </w:t>
      </w:r>
      <w:r w:rsidR="00F76190" w:rsidRPr="00F76190">
        <w:rPr>
          <w:b/>
          <w:lang w:val="ga-IE"/>
        </w:rPr>
        <w:t>System</w:t>
      </w:r>
      <w:r w:rsidR="0060619E" w:rsidRPr="00F76190">
        <w:rPr>
          <w:b/>
          <w:lang w:val="ga-IE"/>
        </w:rPr>
        <w:t xml:space="preserve"> Tools</w:t>
      </w:r>
      <w:r w:rsidR="0060619E">
        <w:rPr>
          <w:lang w:val="ga-IE"/>
        </w:rPr>
        <w:t xml:space="preserve"> and then </w:t>
      </w:r>
      <w:r w:rsidR="0060619E" w:rsidRPr="00F76190">
        <w:rPr>
          <w:b/>
          <w:lang w:val="ga-IE"/>
        </w:rPr>
        <w:t>MATE Terminal</w:t>
      </w:r>
      <w:r w:rsidR="0060619E">
        <w:rPr>
          <w:lang w:val="ga-IE"/>
        </w:rPr>
        <w:t xml:space="preserve">. </w:t>
      </w:r>
      <w:r>
        <w:rPr>
          <w:lang w:val="ga-IE"/>
        </w:rPr>
        <w:t xml:space="preserve">A new window for the Terminal application is opened. </w:t>
      </w:r>
      <w:r w:rsidR="00840608">
        <w:t>The prompter will indicate your home directory.</w:t>
      </w:r>
    </w:p>
    <w:p w:rsidR="00840608" w:rsidRDefault="00840608" w:rsidP="006D7A9C">
      <w:pPr>
        <w:pStyle w:val="Header"/>
      </w:pPr>
    </w:p>
    <w:p w:rsidR="003C6E0B" w:rsidRDefault="003C6E0B" w:rsidP="006D7A9C">
      <w:pPr>
        <w:pStyle w:val="Header"/>
      </w:pPr>
      <w:r w:rsidRPr="00840608">
        <w:rPr>
          <w:b/>
          <w:i/>
          <w:u w:val="single"/>
        </w:rPr>
        <w:t>Practicing some commands</w:t>
      </w:r>
      <w:r w:rsidR="00840608" w:rsidRPr="00840608">
        <w:rPr>
          <w:b/>
          <w:i/>
          <w:u w:val="single"/>
        </w:rPr>
        <w:t xml:space="preserve"> in the Shell interface</w:t>
      </w:r>
      <w:r w:rsidR="00840608">
        <w:rPr>
          <w:b/>
          <w:i/>
        </w:rPr>
        <w:t>.</w:t>
      </w:r>
    </w:p>
    <w:p w:rsidR="006D7A9C" w:rsidRDefault="00840608" w:rsidP="006D7A9C">
      <w:pPr>
        <w:pStyle w:val="Header"/>
        <w:rPr>
          <w:b/>
        </w:rPr>
      </w:pPr>
      <w:r>
        <w:rPr>
          <w:b/>
        </w:rPr>
        <w:t>4</w:t>
      </w:r>
      <w:r w:rsidR="006D7A9C" w:rsidRPr="006E7346">
        <w:rPr>
          <w:b/>
        </w:rPr>
        <w:t>.</w:t>
      </w:r>
      <w:r w:rsidR="00F76190">
        <w:rPr>
          <w:b/>
        </w:rPr>
        <w:t xml:space="preserve"> </w:t>
      </w:r>
      <w:r w:rsidR="00F76190" w:rsidRPr="00F76190">
        <w:t>T</w:t>
      </w:r>
      <w:r>
        <w:t>ype in</w:t>
      </w:r>
      <w:r w:rsidR="003C6E0B">
        <w:t xml:space="preserve"> the </w:t>
      </w:r>
      <w:proofErr w:type="spellStart"/>
      <w:r w:rsidR="006D7A9C" w:rsidRPr="00D030F3">
        <w:rPr>
          <w:b/>
        </w:rPr>
        <w:t>ls</w:t>
      </w:r>
      <w:proofErr w:type="spellEnd"/>
      <w:r w:rsidR="006D7A9C" w:rsidRPr="00D030F3">
        <w:t xml:space="preserve"> </w:t>
      </w:r>
      <w:r w:rsidR="003C6E0B">
        <w:t xml:space="preserve">command </w:t>
      </w:r>
      <w:r w:rsidR="00F76190">
        <w:t>and then press enter i</w:t>
      </w:r>
      <w:r w:rsidR="00F76190">
        <w:t>n the Terminal window</w:t>
      </w:r>
      <w:r w:rsidR="00F76190">
        <w:t>.</w:t>
      </w:r>
      <w:r>
        <w:t xml:space="preserve"> This will list the content</w:t>
      </w:r>
      <w:r w:rsidR="006D7A9C" w:rsidRPr="00D030F3">
        <w:t xml:space="preserve"> of your home directory.</w:t>
      </w:r>
      <w:r w:rsidR="006D7A9C" w:rsidRPr="00D030F3">
        <w:rPr>
          <w:bCs/>
        </w:rPr>
        <w:t xml:space="preserve"> </w:t>
      </w:r>
      <w:r w:rsidR="006D7A9C" w:rsidRPr="00D030F3">
        <w:rPr>
          <w:b/>
        </w:rPr>
        <w:t xml:space="preserve">What is in your home directory? </w:t>
      </w:r>
      <w:r>
        <w:rPr>
          <w:b/>
        </w:rPr>
        <w:t>What was listed on the screen?</w:t>
      </w:r>
    </w:p>
    <w:p w:rsidR="006D7A9C" w:rsidRPr="00D030F3" w:rsidRDefault="006D7A9C" w:rsidP="006D7A9C">
      <w:pPr>
        <w:pStyle w:val="Header"/>
        <w:rPr>
          <w:rFonts w:cs="Arial"/>
          <w:b/>
        </w:rPr>
      </w:pPr>
    </w:p>
    <w:p w:rsidR="006D7A9C" w:rsidRDefault="006D7A9C" w:rsidP="00EF33AD">
      <w:pPr>
        <w:rPr>
          <w:b/>
          <w:u w:val="single"/>
        </w:rPr>
      </w:pPr>
    </w:p>
    <w:p w:rsidR="00840608" w:rsidRDefault="00840608" w:rsidP="00EF33AD">
      <w:pPr>
        <w:rPr>
          <w:b/>
          <w:u w:val="single"/>
        </w:rPr>
      </w:pPr>
    </w:p>
    <w:p w:rsidR="003C6E0B" w:rsidRPr="00AE36FF" w:rsidRDefault="00840608" w:rsidP="003C6E0B">
      <w:r>
        <w:rPr>
          <w:b/>
        </w:rPr>
        <w:lastRenderedPageBreak/>
        <w:t>5</w:t>
      </w:r>
      <w:r w:rsidR="003C6E0B" w:rsidRPr="008271A0">
        <w:rPr>
          <w:b/>
        </w:rPr>
        <w:t>.</w:t>
      </w:r>
      <w:r w:rsidR="003C6E0B" w:rsidRPr="00D030F3">
        <w:t xml:space="preserve"> Use the </w:t>
      </w:r>
      <w:proofErr w:type="spellStart"/>
      <w:r w:rsidR="003C6E0B" w:rsidRPr="00D27111">
        <w:rPr>
          <w:b/>
        </w:rPr>
        <w:t>mkdir</w:t>
      </w:r>
      <w:proofErr w:type="spellEnd"/>
      <w:r w:rsidR="003C6E0B" w:rsidRPr="00D030F3">
        <w:t xml:space="preserve"> command to make a </w:t>
      </w:r>
      <w:r w:rsidR="003C6E0B">
        <w:t>new directory</w:t>
      </w:r>
      <w:r>
        <w:t xml:space="preserve"> (folder)</w:t>
      </w:r>
      <w:r w:rsidR="003C6E0B">
        <w:t xml:space="preserve"> called </w:t>
      </w:r>
      <w:proofErr w:type="spellStart"/>
      <w:r w:rsidR="003C6E0B" w:rsidRPr="00840608">
        <w:rPr>
          <w:i/>
        </w:rPr>
        <w:t>unixstuff</w:t>
      </w:r>
      <w:proofErr w:type="spellEnd"/>
      <w:r w:rsidR="003C6E0B">
        <w:t xml:space="preserve"> </w:t>
      </w:r>
      <w:r w:rsidR="003C6E0B" w:rsidRPr="00D030F3">
        <w:t xml:space="preserve">in your home folder by typing   </w:t>
      </w:r>
      <w:r w:rsidR="003C6E0B" w:rsidRPr="00D030F3">
        <w:rPr>
          <w:b/>
          <w:bCs/>
        </w:rPr>
        <w:t xml:space="preserve">   </w:t>
      </w:r>
      <w:proofErr w:type="spellStart"/>
      <w:proofErr w:type="gramStart"/>
      <w:r w:rsidR="003C6E0B" w:rsidRPr="00D030F3">
        <w:rPr>
          <w:b/>
          <w:bCs/>
        </w:rPr>
        <w:t>mkdir</w:t>
      </w:r>
      <w:proofErr w:type="spellEnd"/>
      <w:r w:rsidR="003C6E0B" w:rsidRPr="00D030F3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="003C6E0B" w:rsidRPr="00D030F3">
        <w:rPr>
          <w:b/>
          <w:bCs/>
        </w:rPr>
        <w:t>unixstuff</w:t>
      </w:r>
      <w:proofErr w:type="spellEnd"/>
      <w:proofErr w:type="gramEnd"/>
      <w:r w:rsidR="003C6E0B" w:rsidRPr="00D030F3">
        <w:rPr>
          <w:b/>
        </w:rPr>
        <w:t xml:space="preserve"> </w:t>
      </w:r>
    </w:p>
    <w:p w:rsidR="003C6E0B" w:rsidRDefault="003C6E0B" w:rsidP="003C6E0B">
      <w:pPr>
        <w:rPr>
          <w:b/>
        </w:rPr>
      </w:pPr>
    </w:p>
    <w:p w:rsidR="003C6E0B" w:rsidRDefault="00840608" w:rsidP="003C6E0B">
      <w:pPr>
        <w:pStyle w:val="NormalWeb"/>
        <w:rPr>
          <w:rFonts w:ascii="Arial" w:hAnsi="Arial" w:cs="Arial"/>
          <w:b/>
        </w:rPr>
      </w:pPr>
      <w:r w:rsidRPr="00F76190">
        <w:rPr>
          <w:rFonts w:ascii="Arial" w:hAnsi="Arial" w:cs="Arial"/>
          <w:b/>
          <w:sz w:val="22"/>
          <w:szCs w:val="22"/>
          <w:lang w:val="en-GB"/>
        </w:rPr>
        <w:t>6</w:t>
      </w:r>
      <w:r w:rsidR="003C6E0B" w:rsidRPr="00F76190">
        <w:rPr>
          <w:rFonts w:ascii="Arial" w:hAnsi="Arial" w:cs="Arial"/>
          <w:b/>
          <w:sz w:val="22"/>
          <w:szCs w:val="22"/>
          <w:lang w:val="en-GB"/>
        </w:rPr>
        <w:t>.</w:t>
      </w:r>
      <w:r w:rsidR="003C6E0B">
        <w:rPr>
          <w:rFonts w:ascii="Arial" w:hAnsi="Arial" w:cs="Arial"/>
          <w:sz w:val="20"/>
          <w:lang w:val="en-GB"/>
        </w:rPr>
        <w:t xml:space="preserve"> </w:t>
      </w:r>
      <w:r w:rsidR="003C6E0B" w:rsidRPr="00D030F3">
        <w:rPr>
          <w:rFonts w:ascii="Arial" w:hAnsi="Arial" w:cs="Arial"/>
          <w:b/>
        </w:rPr>
        <w:t xml:space="preserve">What is the command </w:t>
      </w:r>
      <w:r>
        <w:rPr>
          <w:rFonts w:ascii="Arial" w:hAnsi="Arial" w:cs="Arial"/>
          <w:b/>
        </w:rPr>
        <w:t xml:space="preserve">you have to type in in order to </w:t>
      </w:r>
      <w:r w:rsidR="003C6E0B" w:rsidRPr="00D030F3">
        <w:rPr>
          <w:rFonts w:ascii="Arial" w:hAnsi="Arial" w:cs="Arial"/>
          <w:b/>
        </w:rPr>
        <w:t>see</w:t>
      </w:r>
      <w:r w:rsidR="004467D1">
        <w:rPr>
          <w:rFonts w:ascii="Arial" w:hAnsi="Arial" w:cs="Arial"/>
          <w:b/>
        </w:rPr>
        <w:t xml:space="preserve"> if</w:t>
      </w:r>
      <w:r w:rsidR="003C6E0B" w:rsidRPr="00D030F3">
        <w:rPr>
          <w:rFonts w:ascii="Arial" w:hAnsi="Arial" w:cs="Arial"/>
          <w:b/>
        </w:rPr>
        <w:t xml:space="preserve"> the di</w:t>
      </w:r>
      <w:r w:rsidR="003C6E0B">
        <w:rPr>
          <w:rFonts w:ascii="Arial" w:hAnsi="Arial" w:cs="Arial"/>
          <w:b/>
        </w:rPr>
        <w:t>rectory you have just created</w:t>
      </w:r>
      <w:r w:rsidR="004467D1">
        <w:rPr>
          <w:rFonts w:ascii="Arial" w:hAnsi="Arial" w:cs="Arial"/>
          <w:b/>
        </w:rPr>
        <w:t xml:space="preserve"> exists</w:t>
      </w:r>
      <w:r w:rsidR="003C6E0B">
        <w:rPr>
          <w:rFonts w:ascii="Arial" w:hAnsi="Arial" w:cs="Arial"/>
          <w:b/>
        </w:rPr>
        <w:t>? Try it.</w:t>
      </w:r>
    </w:p>
    <w:p w:rsidR="006D7A9C" w:rsidRDefault="006D7A9C" w:rsidP="00EF33AD">
      <w:pPr>
        <w:rPr>
          <w:b/>
          <w:u w:val="single"/>
          <w:lang w:val="en-US"/>
        </w:rPr>
      </w:pPr>
    </w:p>
    <w:p w:rsidR="00664C04" w:rsidRDefault="00664C04" w:rsidP="00664C04">
      <w:pPr>
        <w:rPr>
          <w:b/>
          <w:u w:val="single"/>
        </w:rPr>
      </w:pPr>
      <w:r w:rsidRPr="00F566AF">
        <w:t xml:space="preserve">The </w:t>
      </w:r>
      <w:r w:rsidRPr="00F566AF">
        <w:rPr>
          <w:b/>
        </w:rPr>
        <w:t xml:space="preserve">cd </w:t>
      </w:r>
      <w:r>
        <w:t xml:space="preserve">(it stands </w:t>
      </w:r>
      <w:r w:rsidRPr="00F566AF">
        <w:t xml:space="preserve">for change directory) command is used to move within the files </w:t>
      </w:r>
      <w:r>
        <w:t xml:space="preserve">and folders structure </w:t>
      </w:r>
      <w:r w:rsidRPr="00F566AF">
        <w:t>on the computer</w:t>
      </w:r>
    </w:p>
    <w:p w:rsidR="00664C04" w:rsidRDefault="00840608" w:rsidP="00664C04">
      <w:r>
        <w:rPr>
          <w:b/>
        </w:rPr>
        <w:t>7</w:t>
      </w:r>
      <w:r w:rsidR="00664C04" w:rsidRPr="00E327F9">
        <w:rPr>
          <w:b/>
        </w:rPr>
        <w:t>.</w:t>
      </w:r>
      <w:r w:rsidR="00664C04">
        <w:t xml:space="preserve"> </w:t>
      </w:r>
      <w:r w:rsidR="00664C04" w:rsidRPr="00D030F3">
        <w:t>To change</w:t>
      </w:r>
      <w:r w:rsidR="00664C04">
        <w:t xml:space="preserve"> your current location</w:t>
      </w:r>
      <w:r w:rsidR="00664C04" w:rsidRPr="00D030F3">
        <w:t xml:space="preserve"> </w:t>
      </w:r>
      <w:r w:rsidR="00664C04">
        <w:t>into</w:t>
      </w:r>
      <w:r w:rsidR="00664C04" w:rsidRPr="00D030F3">
        <w:t xml:space="preserve"> the dir</w:t>
      </w:r>
      <w:r>
        <w:t>ectory you have just made type in</w:t>
      </w:r>
    </w:p>
    <w:p w:rsidR="00664C04" w:rsidRDefault="00664C04" w:rsidP="00664C04">
      <w:pPr>
        <w:rPr>
          <w:b/>
          <w:u w:val="single"/>
        </w:rPr>
      </w:pPr>
      <w:r>
        <w:t xml:space="preserve">  </w:t>
      </w:r>
      <w:proofErr w:type="gramStart"/>
      <w:r w:rsidRPr="00D030F3">
        <w:rPr>
          <w:b/>
          <w:bCs/>
        </w:rPr>
        <w:t>cd</w:t>
      </w:r>
      <w:proofErr w:type="gramEnd"/>
      <w:r w:rsidRPr="00D030F3">
        <w:rPr>
          <w:b/>
          <w:bCs/>
        </w:rPr>
        <w:t xml:space="preserve"> </w:t>
      </w:r>
      <w:proofErr w:type="spellStart"/>
      <w:r w:rsidRPr="00D030F3">
        <w:rPr>
          <w:b/>
          <w:bCs/>
        </w:rPr>
        <w:t>unixstuff</w:t>
      </w:r>
      <w:proofErr w:type="spellEnd"/>
      <w:r w:rsidR="00840608">
        <w:rPr>
          <w:b/>
          <w:bCs/>
        </w:rPr>
        <w:t xml:space="preserve">  </w:t>
      </w:r>
      <w:r w:rsidR="00840608" w:rsidRPr="00840608">
        <w:rPr>
          <w:bCs/>
        </w:rPr>
        <w:t>and press enter</w:t>
      </w:r>
    </w:p>
    <w:p w:rsidR="004467D1" w:rsidRDefault="004467D1" w:rsidP="004467D1">
      <w:pPr>
        <w:rPr>
          <w:b/>
          <w:u w:val="single"/>
        </w:rPr>
      </w:pPr>
    </w:p>
    <w:p w:rsidR="004467D1" w:rsidRPr="00E327F9" w:rsidRDefault="00840608" w:rsidP="004467D1">
      <w:pPr>
        <w:rPr>
          <w:b/>
        </w:rPr>
      </w:pPr>
      <w:r>
        <w:rPr>
          <w:b/>
        </w:rPr>
        <w:t>8</w:t>
      </w:r>
      <w:r w:rsidR="004467D1" w:rsidRPr="00E327F9">
        <w:rPr>
          <w:b/>
        </w:rPr>
        <w:t xml:space="preserve">. How do you check that you are currently located in the </w:t>
      </w:r>
      <w:proofErr w:type="spellStart"/>
      <w:r w:rsidR="004467D1" w:rsidRPr="00E327F9">
        <w:rPr>
          <w:b/>
        </w:rPr>
        <w:t>unixstuff</w:t>
      </w:r>
      <w:proofErr w:type="spellEnd"/>
      <w:r w:rsidR="004467D1" w:rsidRPr="00E327F9">
        <w:rPr>
          <w:b/>
        </w:rPr>
        <w:t xml:space="preserve"> directory?</w:t>
      </w:r>
    </w:p>
    <w:p w:rsidR="00664C04" w:rsidRDefault="00664C04" w:rsidP="00EF33AD">
      <w:pPr>
        <w:rPr>
          <w:b/>
          <w:u w:val="single"/>
          <w:lang w:val="en-US"/>
        </w:rPr>
      </w:pPr>
    </w:p>
    <w:p w:rsidR="00F76190" w:rsidRDefault="00F76190" w:rsidP="00EF33AD">
      <w:pPr>
        <w:rPr>
          <w:b/>
          <w:u w:val="single"/>
          <w:lang w:val="en-US"/>
        </w:rPr>
      </w:pPr>
    </w:p>
    <w:p w:rsidR="00664C04" w:rsidRDefault="00840608" w:rsidP="00EF33AD">
      <w:r>
        <w:rPr>
          <w:b/>
        </w:rPr>
        <w:t>9</w:t>
      </w:r>
      <w:r w:rsidR="00664C04" w:rsidRPr="00664C04">
        <w:rPr>
          <w:b/>
        </w:rPr>
        <w:t>.</w:t>
      </w:r>
      <w:r w:rsidR="00664C04">
        <w:t xml:space="preserve"> To </w:t>
      </w:r>
      <w:r w:rsidR="00664C04" w:rsidRPr="00664C04">
        <w:t>move one level</w:t>
      </w:r>
      <w:r w:rsidR="00664C04">
        <w:t xml:space="preserve"> up in the folders structure you have created use the command </w:t>
      </w:r>
    </w:p>
    <w:p w:rsidR="00664C04" w:rsidRDefault="00664C04" w:rsidP="00EF33AD">
      <w:pPr>
        <w:rPr>
          <w:lang w:val="en-US"/>
        </w:rPr>
      </w:pPr>
      <w:r>
        <w:t xml:space="preserve">  </w:t>
      </w:r>
      <w:proofErr w:type="gramStart"/>
      <w:r w:rsidRPr="00664C04">
        <w:rPr>
          <w:b/>
        </w:rPr>
        <w:t>cd</w:t>
      </w:r>
      <w:r w:rsidRPr="004467D1">
        <w:rPr>
          <w:b/>
        </w:rPr>
        <w:t xml:space="preserve"> </w:t>
      </w:r>
      <w:r w:rsidR="00F76190">
        <w:rPr>
          <w:b/>
        </w:rPr>
        <w:t xml:space="preserve"> </w:t>
      </w:r>
      <w:r w:rsidRPr="004467D1">
        <w:rPr>
          <w:b/>
        </w:rPr>
        <w:t>..</w:t>
      </w:r>
      <w:proofErr w:type="gramEnd"/>
      <w:r w:rsidR="004467D1" w:rsidRPr="004467D1">
        <w:rPr>
          <w:b/>
          <w:lang w:val="en-US"/>
        </w:rPr>
        <w:t xml:space="preserve"> </w:t>
      </w:r>
      <w:r w:rsidR="004467D1" w:rsidRPr="004467D1">
        <w:rPr>
          <w:lang w:val="en-US"/>
        </w:rPr>
        <w:t xml:space="preserve">    </w:t>
      </w:r>
      <w:r w:rsidRPr="004467D1">
        <w:rPr>
          <w:lang w:val="en-US"/>
        </w:rPr>
        <w:t>Try it. You current working folder should be now the home folder.</w:t>
      </w:r>
    </w:p>
    <w:p w:rsidR="00AE36FF" w:rsidRDefault="00AE36FF" w:rsidP="00EF33AD">
      <w:pPr>
        <w:rPr>
          <w:lang w:val="en-US"/>
        </w:rPr>
      </w:pPr>
    </w:p>
    <w:p w:rsidR="00AE36FF" w:rsidRPr="00AE36FF" w:rsidRDefault="00AE36FF" w:rsidP="00EF33AD">
      <w:pPr>
        <w:rPr>
          <w:b/>
          <w:u w:val="single"/>
          <w:lang w:val="en-US"/>
        </w:rPr>
      </w:pPr>
      <w:r w:rsidRPr="00AE36FF">
        <w:rPr>
          <w:b/>
          <w:lang w:val="en-US"/>
        </w:rPr>
        <w:t>10.</w:t>
      </w:r>
      <w:r>
        <w:rPr>
          <w:b/>
          <w:lang w:val="en-US"/>
        </w:rPr>
        <w:t xml:space="preserve"> </w:t>
      </w:r>
      <w:proofErr w:type="gramStart"/>
      <w:r w:rsidRPr="00AE36FF">
        <w:rPr>
          <w:b/>
          <w:lang w:val="en-US"/>
        </w:rPr>
        <w:t>From</w:t>
      </w:r>
      <w:proofErr w:type="gramEnd"/>
      <w:r w:rsidRPr="00AE36FF">
        <w:rPr>
          <w:b/>
          <w:lang w:val="en-US"/>
        </w:rPr>
        <w:t xml:space="preserve"> your home folder</w:t>
      </w:r>
      <w:r>
        <w:rPr>
          <w:b/>
          <w:lang w:val="en-US"/>
        </w:rPr>
        <w:t>,</w:t>
      </w:r>
      <w:r w:rsidRPr="00AE36FF">
        <w:rPr>
          <w:b/>
          <w:lang w:val="en-US"/>
        </w:rPr>
        <w:t xml:space="preserve"> move into </w:t>
      </w:r>
      <w:proofErr w:type="spellStart"/>
      <w:r w:rsidRPr="00AE36FF">
        <w:rPr>
          <w:b/>
          <w:i/>
          <w:lang w:val="en-US"/>
        </w:rPr>
        <w:t>osclass</w:t>
      </w:r>
      <w:proofErr w:type="spellEnd"/>
      <w:r w:rsidRPr="00AE36FF">
        <w:rPr>
          <w:b/>
          <w:lang w:val="en-US"/>
        </w:rPr>
        <w:t xml:space="preserve"> subfolder using </w:t>
      </w:r>
      <w:r w:rsidRPr="00AE36FF">
        <w:rPr>
          <w:b/>
          <w:i/>
          <w:lang w:val="en-US"/>
        </w:rPr>
        <w:t>cd</w:t>
      </w:r>
      <w:r w:rsidRPr="00AE36FF">
        <w:rPr>
          <w:b/>
          <w:lang w:val="en-US"/>
        </w:rPr>
        <w:t xml:space="preserve"> command.</w:t>
      </w:r>
    </w:p>
    <w:p w:rsidR="00664C04" w:rsidRDefault="00664C04" w:rsidP="00EF33AD">
      <w:pPr>
        <w:rPr>
          <w:b/>
          <w:u w:val="single"/>
          <w:lang w:val="en-US"/>
        </w:rPr>
      </w:pPr>
    </w:p>
    <w:p w:rsidR="00664C04" w:rsidRDefault="00664C04" w:rsidP="00EF33AD">
      <w:pPr>
        <w:rPr>
          <w:b/>
          <w:u w:val="single"/>
          <w:lang w:val="en-US"/>
        </w:rPr>
      </w:pPr>
    </w:p>
    <w:p w:rsidR="004467D1" w:rsidRPr="00AE36FF" w:rsidRDefault="00AE36FF" w:rsidP="00E327F9">
      <w:pPr>
        <w:rPr>
          <w:b/>
        </w:rPr>
      </w:pPr>
      <w:r>
        <w:rPr>
          <w:b/>
        </w:rPr>
        <w:t>11</w:t>
      </w:r>
      <w:r w:rsidR="00E327F9" w:rsidRPr="00E327F9">
        <w:rPr>
          <w:b/>
        </w:rPr>
        <w:t>.</w:t>
      </w:r>
      <w:r w:rsidR="00E327F9">
        <w:t xml:space="preserve"> </w:t>
      </w:r>
      <w:r>
        <w:t xml:space="preserve">You want to copy using the command </w:t>
      </w:r>
      <w:r w:rsidRPr="0048242B">
        <w:rPr>
          <w:b/>
        </w:rPr>
        <w:t>“</w:t>
      </w:r>
      <w:proofErr w:type="spellStart"/>
      <w:r w:rsidRPr="0048242B">
        <w:rPr>
          <w:b/>
        </w:rPr>
        <w:t>cp</w:t>
      </w:r>
      <w:proofErr w:type="spellEnd"/>
      <w:r w:rsidRPr="0048242B">
        <w:rPr>
          <w:b/>
        </w:rPr>
        <w:t>”,</w:t>
      </w:r>
      <w:r>
        <w:t xml:space="preserve"> the file </w:t>
      </w:r>
      <w:r>
        <w:rPr>
          <w:i/>
        </w:rPr>
        <w:t>fileo</w:t>
      </w:r>
      <w:r w:rsidRPr="00AE36FF">
        <w:rPr>
          <w:i/>
        </w:rPr>
        <w:t>ne</w:t>
      </w:r>
      <w:r>
        <w:rPr>
          <w:i/>
        </w:rPr>
        <w:t>.txt</w:t>
      </w:r>
      <w:r>
        <w:t xml:space="preserve"> located under the </w:t>
      </w:r>
      <w:proofErr w:type="spellStart"/>
      <w:r>
        <w:rPr>
          <w:i/>
        </w:rPr>
        <w:t>os</w:t>
      </w:r>
      <w:r w:rsidRPr="00C40040">
        <w:rPr>
          <w:i/>
        </w:rPr>
        <w:t>class</w:t>
      </w:r>
      <w:proofErr w:type="spellEnd"/>
      <w:r>
        <w:t xml:space="preserve"> directory (created in step 2) into a new file called </w:t>
      </w:r>
      <w:proofErr w:type="gramStart"/>
      <w:r w:rsidRPr="00AE36FF">
        <w:rPr>
          <w:i/>
        </w:rPr>
        <w:t>filethree.txt</w:t>
      </w:r>
      <w:r>
        <w:t xml:space="preserve"> .</w:t>
      </w:r>
      <w:proofErr w:type="gramEnd"/>
      <w:r>
        <w:t xml:space="preserve"> </w:t>
      </w:r>
    </w:p>
    <w:p w:rsidR="00664C04" w:rsidRDefault="00664C04" w:rsidP="00E327F9">
      <w:r>
        <w:t xml:space="preserve">Practice and see what </w:t>
      </w:r>
      <w:r w:rsidR="004467D1">
        <w:t>happens</w:t>
      </w:r>
      <w:r>
        <w:t xml:space="preserve"> when </w:t>
      </w:r>
      <w:r w:rsidR="00AE36FF">
        <w:t>you use</w:t>
      </w:r>
      <w:r>
        <w:t xml:space="preserve"> the command</w:t>
      </w:r>
    </w:p>
    <w:p w:rsidR="00664C04" w:rsidRPr="004467D1" w:rsidRDefault="00664C04" w:rsidP="00E327F9">
      <w:pPr>
        <w:rPr>
          <w:b/>
        </w:rPr>
      </w:pPr>
      <w:r>
        <w:tab/>
      </w:r>
      <w:proofErr w:type="spellStart"/>
      <w:proofErr w:type="gramStart"/>
      <w:r w:rsidRPr="004467D1">
        <w:rPr>
          <w:b/>
        </w:rPr>
        <w:t>cp</w:t>
      </w:r>
      <w:proofErr w:type="spellEnd"/>
      <w:r w:rsidRPr="004467D1">
        <w:rPr>
          <w:b/>
        </w:rPr>
        <w:t xml:space="preserve">  </w:t>
      </w:r>
      <w:r w:rsidR="00AE36FF">
        <w:rPr>
          <w:b/>
        </w:rPr>
        <w:t>fileone.txt</w:t>
      </w:r>
      <w:proofErr w:type="gramEnd"/>
      <w:r w:rsidR="00AE36FF">
        <w:rPr>
          <w:b/>
        </w:rPr>
        <w:t xml:space="preserve">  filet</w:t>
      </w:r>
      <w:r w:rsidR="004467D1" w:rsidRPr="004467D1">
        <w:rPr>
          <w:b/>
        </w:rPr>
        <w:t>hree</w:t>
      </w:r>
      <w:r w:rsidR="00AE36FF">
        <w:rPr>
          <w:b/>
        </w:rPr>
        <w:t>.txt</w:t>
      </w:r>
    </w:p>
    <w:p w:rsidR="00E327F9" w:rsidRPr="00E327F9" w:rsidRDefault="00E327F9" w:rsidP="00EF33AD">
      <w:pPr>
        <w:rPr>
          <w:b/>
          <w:u w:val="single"/>
        </w:rPr>
      </w:pPr>
    </w:p>
    <w:p w:rsidR="001F406A" w:rsidRDefault="00AE36FF" w:rsidP="00EF33AD">
      <w:pPr>
        <w:rPr>
          <w:b/>
        </w:rPr>
      </w:pPr>
      <w:r>
        <w:rPr>
          <w:b/>
        </w:rPr>
        <w:t xml:space="preserve">12. Practice the </w:t>
      </w:r>
      <w:r w:rsidRPr="00AE36FF">
        <w:rPr>
          <w:b/>
          <w:i/>
        </w:rPr>
        <w:t>echo</w:t>
      </w:r>
      <w:r>
        <w:rPr>
          <w:b/>
        </w:rPr>
        <w:t xml:space="preserve"> command to see what it does. Hint: read the help manual.</w:t>
      </w:r>
    </w:p>
    <w:p w:rsidR="00AE36FF" w:rsidRDefault="00AE36FF" w:rsidP="00EF33AD">
      <w:pPr>
        <w:rPr>
          <w:b/>
        </w:rPr>
      </w:pPr>
    </w:p>
    <w:p w:rsidR="001F406A" w:rsidRDefault="001F406A" w:rsidP="00F76190">
      <w:pPr>
        <w:jc w:val="center"/>
        <w:rPr>
          <w:b/>
        </w:rPr>
      </w:pPr>
      <w:r>
        <w:rPr>
          <w:b/>
        </w:rPr>
        <w:t xml:space="preserve">Summary of the </w:t>
      </w:r>
      <w:proofErr w:type="gramStart"/>
      <w:r>
        <w:rPr>
          <w:b/>
        </w:rPr>
        <w:t>Unix</w:t>
      </w:r>
      <w:proofErr w:type="gramEnd"/>
      <w:r>
        <w:rPr>
          <w:b/>
        </w:rPr>
        <w:t xml:space="preserve"> commands</w:t>
      </w:r>
      <w:r w:rsidR="00AE36FF">
        <w:rPr>
          <w:b/>
        </w:rPr>
        <w:t xml:space="preserve"> we have practiced today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2"/>
        <w:gridCol w:w="8054"/>
      </w:tblGrid>
      <w:tr w:rsidR="001F406A" w:rsidTr="00980FAE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06A" w:rsidRDefault="001F406A" w:rsidP="00925675">
            <w:r>
              <w:t>man</w:t>
            </w:r>
          </w:p>
        </w:tc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06A" w:rsidRDefault="001F406A" w:rsidP="00925675">
            <w:r w:rsidRPr="00980FAE">
              <w:rPr>
                <w:rFonts w:ascii="Trebuchet MS" w:hAnsi="Trebuchet MS" w:cs="Trebuchet MS"/>
                <w:color w:val="333333"/>
              </w:rPr>
              <w:t xml:space="preserve">Display the manual for the </w:t>
            </w:r>
            <w:proofErr w:type="spellStart"/>
            <w:r w:rsidRPr="00980FAE">
              <w:rPr>
                <w:rFonts w:ascii="Trebuchet MS" w:hAnsi="Trebuchet MS" w:cs="Trebuchet MS"/>
                <w:color w:val="333333"/>
              </w:rPr>
              <w:t>unix</w:t>
            </w:r>
            <w:proofErr w:type="spellEnd"/>
            <w:r w:rsidRPr="00980FAE">
              <w:rPr>
                <w:rFonts w:ascii="Trebuchet MS" w:hAnsi="Trebuchet MS" w:cs="Trebuchet MS"/>
                <w:color w:val="333333"/>
              </w:rPr>
              <w:t xml:space="preserve"> commands</w:t>
            </w:r>
          </w:p>
        </w:tc>
      </w:tr>
      <w:tr w:rsidR="001F406A" w:rsidTr="00980FAE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06A" w:rsidRDefault="001F406A" w:rsidP="00925675">
            <w:proofErr w:type="spellStart"/>
            <w:r>
              <w:t>ls</w:t>
            </w:r>
            <w:proofErr w:type="spellEnd"/>
          </w:p>
        </w:tc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06A" w:rsidRDefault="001F406A" w:rsidP="00925675">
            <w:r w:rsidRPr="00980FAE">
              <w:rPr>
                <w:rFonts w:ascii="Trebuchet MS" w:hAnsi="Trebuchet MS" w:cs="Trebuchet MS"/>
                <w:color w:val="333333"/>
              </w:rPr>
              <w:t xml:space="preserve">List the contents of the current working directory (folder) </w:t>
            </w:r>
          </w:p>
        </w:tc>
      </w:tr>
      <w:tr w:rsidR="001F406A" w:rsidTr="00980FAE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06A" w:rsidRDefault="001F406A" w:rsidP="00925675">
            <w:r>
              <w:t>cd</w:t>
            </w:r>
          </w:p>
        </w:tc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06A" w:rsidRDefault="001F406A" w:rsidP="00925675">
            <w:r w:rsidRPr="00980FAE">
              <w:rPr>
                <w:rFonts w:ascii="Trebuchet MS" w:hAnsi="Trebuchet MS" w:cs="Trebuchet MS"/>
                <w:color w:val="333333"/>
              </w:rPr>
              <w:t>Changes location of the current working directory</w:t>
            </w:r>
          </w:p>
        </w:tc>
      </w:tr>
      <w:tr w:rsidR="001F406A" w:rsidTr="00980FAE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06A" w:rsidRDefault="001F406A" w:rsidP="00925675">
            <w:r>
              <w:t>cp</w:t>
            </w:r>
          </w:p>
        </w:tc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06A" w:rsidRDefault="001F406A" w:rsidP="00925675">
            <w:r w:rsidRPr="00980FAE">
              <w:rPr>
                <w:rFonts w:ascii="Trebuchet MS" w:hAnsi="Trebuchet MS" w:cs="Trebuchet MS"/>
                <w:color w:val="333333"/>
              </w:rPr>
              <w:t>Copy one  (or more) file(s)  into another file, or into an alternate folder</w:t>
            </w:r>
          </w:p>
        </w:tc>
      </w:tr>
      <w:tr w:rsidR="001F406A" w:rsidTr="00980FAE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06A" w:rsidRDefault="001F406A" w:rsidP="00925675">
            <w:r>
              <w:t>echo</w:t>
            </w:r>
          </w:p>
        </w:tc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06A" w:rsidRDefault="001F406A" w:rsidP="00925675">
            <w:r w:rsidRPr="00980FAE">
              <w:rPr>
                <w:rFonts w:ascii="Trebuchet MS" w:hAnsi="Trebuchet MS" w:cs="Trebuchet MS"/>
                <w:color w:val="333333"/>
              </w:rPr>
              <w:t>Displays the introduced message back on the screen</w:t>
            </w:r>
          </w:p>
        </w:tc>
      </w:tr>
      <w:tr w:rsidR="001F406A" w:rsidTr="00980FAE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06A" w:rsidRDefault="001F406A" w:rsidP="00925675">
            <w:proofErr w:type="spellStart"/>
            <w:r>
              <w:t>mkdir</w:t>
            </w:r>
            <w:proofErr w:type="spellEnd"/>
          </w:p>
        </w:tc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06A" w:rsidRPr="00980FAE" w:rsidRDefault="001F406A" w:rsidP="00925675">
            <w:pPr>
              <w:rPr>
                <w:rFonts w:ascii="Trebuchet MS" w:hAnsi="Trebuchet MS" w:cs="Trebuchet MS"/>
                <w:color w:val="333333"/>
              </w:rPr>
            </w:pPr>
            <w:r w:rsidRPr="00980FAE">
              <w:rPr>
                <w:rFonts w:ascii="Trebuchet MS" w:hAnsi="Trebuchet MS" w:cs="Trebuchet MS"/>
                <w:color w:val="333333"/>
              </w:rPr>
              <w:t>Command to create a new directory</w:t>
            </w:r>
          </w:p>
        </w:tc>
      </w:tr>
    </w:tbl>
    <w:p w:rsidR="001F406A" w:rsidRDefault="001F406A" w:rsidP="00F96143">
      <w:pPr>
        <w:rPr>
          <w:b/>
        </w:rPr>
      </w:pPr>
    </w:p>
    <w:sectPr w:rsidR="001F406A" w:rsidSect="00540B07">
      <w:footerReference w:type="default" r:id="rId8"/>
      <w:pgSz w:w="11906" w:h="16838"/>
      <w:pgMar w:top="1440" w:right="74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AAD" w:rsidRDefault="00EB5AAD" w:rsidP="00EF33AD">
      <w:r>
        <w:separator/>
      </w:r>
    </w:p>
  </w:endnote>
  <w:endnote w:type="continuationSeparator" w:id="0">
    <w:p w:rsidR="00EB5AAD" w:rsidRDefault="00EB5AAD" w:rsidP="00EF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0B5" w:rsidRPr="002431EE" w:rsidRDefault="00A570B5" w:rsidP="00EF33AD">
    <w:pPr>
      <w:pStyle w:val="Footer"/>
      <w:rPr>
        <w:lang w:val="it-IT"/>
      </w:rPr>
    </w:pPr>
    <w:r w:rsidRPr="00B37247">
      <w:fldChar w:fldCharType="begin"/>
    </w:r>
    <w:r w:rsidRPr="002431EE">
      <w:rPr>
        <w:lang w:val="it-IT"/>
      </w:rPr>
      <w:instrText xml:space="preserve"> FILENAME </w:instrText>
    </w:r>
    <w:r w:rsidRPr="00B37247">
      <w:fldChar w:fldCharType="separate"/>
    </w:r>
    <w:r w:rsidR="00D60833">
      <w:rPr>
        <w:noProof/>
        <w:lang w:val="it-IT"/>
      </w:rPr>
      <w:t>OS_CW3_UI_Unix</w:t>
    </w:r>
    <w:r w:rsidRPr="00B37247">
      <w:fldChar w:fldCharType="end"/>
    </w:r>
    <w:r w:rsidRPr="002431EE">
      <w:rPr>
        <w:lang w:val="it-IT"/>
      </w:rPr>
      <w:t xml:space="preserve">                                                     </w:t>
    </w:r>
    <w:r w:rsidRPr="002431EE">
      <w:rPr>
        <w:lang w:val="it-IT"/>
      </w:rPr>
      <w:tab/>
      <w:t xml:space="preserve"> </w:t>
    </w:r>
    <w:r w:rsidRPr="002431EE">
      <w:rPr>
        <w:rFonts w:cs="Arial"/>
        <w:lang w:val="it-IT"/>
      </w:rPr>
      <w:t>©</w:t>
    </w:r>
    <w:r w:rsidRPr="002431EE">
      <w:rPr>
        <w:lang w:val="it-IT"/>
      </w:rPr>
      <w:t xml:space="preserve"> Dr.  </w:t>
    </w:r>
    <w:r w:rsidRPr="00B37247">
      <w:fldChar w:fldCharType="begin"/>
    </w:r>
    <w:r w:rsidRPr="002431EE">
      <w:rPr>
        <w:lang w:val="it-IT"/>
      </w:rPr>
      <w:instrText xml:space="preserve"> AUTHOR </w:instrText>
    </w:r>
    <w:r w:rsidRPr="00B37247">
      <w:fldChar w:fldCharType="separate"/>
    </w:r>
    <w:r w:rsidR="00D60833">
      <w:rPr>
        <w:noProof/>
        <w:lang w:val="it-IT"/>
      </w:rPr>
      <w:t>Dr. Cristina Muntean</w:t>
    </w:r>
    <w:r w:rsidRPr="00B3724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AAD" w:rsidRDefault="00EB5AAD" w:rsidP="00EF33AD">
      <w:r>
        <w:separator/>
      </w:r>
    </w:p>
  </w:footnote>
  <w:footnote w:type="continuationSeparator" w:id="0">
    <w:p w:rsidR="00EB5AAD" w:rsidRDefault="00EB5AAD" w:rsidP="00EF3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241AEF"/>
    <w:multiLevelType w:val="hybridMultilevel"/>
    <w:tmpl w:val="EB7C9454"/>
    <w:lvl w:ilvl="0" w:tplc="25405A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5E7F33"/>
    <w:multiLevelType w:val="multilevel"/>
    <w:tmpl w:val="FFFFFFFF"/>
    <w:styleLink w:val="StyleNumberedSymbolsymbol"/>
    <w:lvl w:ilvl="0">
      <w:numFmt w:val="decimal"/>
      <w:lvlText w:val="*"/>
      <w:lvlJc w:val="left"/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694310"/>
    <w:multiLevelType w:val="hybridMultilevel"/>
    <w:tmpl w:val="17BCC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658F0"/>
    <w:multiLevelType w:val="hybridMultilevel"/>
    <w:tmpl w:val="3A5A0EEC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652209"/>
    <w:multiLevelType w:val="hybridMultilevel"/>
    <w:tmpl w:val="DB746B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AA68FE"/>
    <w:multiLevelType w:val="hybridMultilevel"/>
    <w:tmpl w:val="28E64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05934AE"/>
    <w:multiLevelType w:val="multilevel"/>
    <w:tmpl w:val="FFFFFFFF"/>
    <w:styleLink w:val="StyleNumberedSymbolsymbol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63250F"/>
    <w:multiLevelType w:val="hybridMultilevel"/>
    <w:tmpl w:val="F5020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202A4"/>
    <w:multiLevelType w:val="hybridMultilevel"/>
    <w:tmpl w:val="16E21F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7D5166"/>
    <w:multiLevelType w:val="hybridMultilevel"/>
    <w:tmpl w:val="A3768260"/>
    <w:lvl w:ilvl="0" w:tplc="D510776A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93732A"/>
    <w:multiLevelType w:val="hybridMultilevel"/>
    <w:tmpl w:val="C5CCDD98"/>
    <w:lvl w:ilvl="0" w:tplc="25405A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895960"/>
    <w:multiLevelType w:val="hybridMultilevel"/>
    <w:tmpl w:val="058C33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7C62A1"/>
    <w:multiLevelType w:val="hybridMultilevel"/>
    <w:tmpl w:val="1916DB3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396FDC"/>
    <w:multiLevelType w:val="hybridMultilevel"/>
    <w:tmpl w:val="3ABA7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943299"/>
    <w:multiLevelType w:val="hybridMultilevel"/>
    <w:tmpl w:val="6B147D04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0E91657"/>
    <w:multiLevelType w:val="multilevel"/>
    <w:tmpl w:val="FFFFFFFF"/>
    <w:styleLink w:val="StyleNumberedSymbolsymbol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151B21"/>
    <w:multiLevelType w:val="hybridMultilevel"/>
    <w:tmpl w:val="A15A6A9A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FE14D7"/>
    <w:multiLevelType w:val="hybridMultilevel"/>
    <w:tmpl w:val="A0EE3D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32EAB3A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9614FC7"/>
    <w:multiLevelType w:val="hybridMultilevel"/>
    <w:tmpl w:val="AA70276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8"/>
  </w:num>
  <w:num w:numId="4">
    <w:abstractNumId w:val="18"/>
  </w:num>
  <w:num w:numId="5">
    <w:abstractNumId w:val="2"/>
  </w:num>
  <w:num w:numId="6">
    <w:abstractNumId w:val="16"/>
  </w:num>
  <w:num w:numId="7">
    <w:abstractNumId w:val="7"/>
  </w:num>
  <w:num w:numId="8">
    <w:abstractNumId w:val="14"/>
  </w:num>
  <w:num w:numId="9">
    <w:abstractNumId w:val="9"/>
  </w:num>
  <w:num w:numId="10">
    <w:abstractNumId w:val="11"/>
  </w:num>
  <w:num w:numId="11">
    <w:abstractNumId w:val="5"/>
  </w:num>
  <w:num w:numId="12">
    <w:abstractNumId w:val="19"/>
  </w:num>
  <w:num w:numId="13">
    <w:abstractNumId w:val="17"/>
  </w:num>
  <w:num w:numId="14">
    <w:abstractNumId w:val="4"/>
  </w:num>
  <w:num w:numId="15">
    <w:abstractNumId w:val="15"/>
  </w:num>
  <w:num w:numId="16">
    <w:abstractNumId w:val="13"/>
  </w:num>
  <w:num w:numId="17">
    <w:abstractNumId w:val="1"/>
  </w:num>
  <w:num w:numId="18">
    <w:abstractNumId w:val="12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33"/>
    <w:rsid w:val="00016A0F"/>
    <w:rsid w:val="00025105"/>
    <w:rsid w:val="0003225D"/>
    <w:rsid w:val="00060240"/>
    <w:rsid w:val="00066D43"/>
    <w:rsid w:val="00067F60"/>
    <w:rsid w:val="00084A9D"/>
    <w:rsid w:val="00096674"/>
    <w:rsid w:val="000C54A4"/>
    <w:rsid w:val="001D3D64"/>
    <w:rsid w:val="001D5B7B"/>
    <w:rsid w:val="001F406A"/>
    <w:rsid w:val="001F5B8A"/>
    <w:rsid w:val="00236658"/>
    <w:rsid w:val="002431EE"/>
    <w:rsid w:val="002D3F5C"/>
    <w:rsid w:val="003513FE"/>
    <w:rsid w:val="003C6E0B"/>
    <w:rsid w:val="004467D1"/>
    <w:rsid w:val="0047788B"/>
    <w:rsid w:val="004F6BFD"/>
    <w:rsid w:val="00506DD4"/>
    <w:rsid w:val="00540B07"/>
    <w:rsid w:val="00547BCB"/>
    <w:rsid w:val="00597E23"/>
    <w:rsid w:val="0060619E"/>
    <w:rsid w:val="00622CAC"/>
    <w:rsid w:val="006314B7"/>
    <w:rsid w:val="00664C04"/>
    <w:rsid w:val="006C5BBF"/>
    <w:rsid w:val="006D7A9C"/>
    <w:rsid w:val="006F35DE"/>
    <w:rsid w:val="007062F7"/>
    <w:rsid w:val="00770702"/>
    <w:rsid w:val="00821784"/>
    <w:rsid w:val="00840608"/>
    <w:rsid w:val="008855D8"/>
    <w:rsid w:val="008925E1"/>
    <w:rsid w:val="00925675"/>
    <w:rsid w:val="00944BB8"/>
    <w:rsid w:val="00962004"/>
    <w:rsid w:val="00980FAE"/>
    <w:rsid w:val="00A30B6F"/>
    <w:rsid w:val="00A570B5"/>
    <w:rsid w:val="00A65B33"/>
    <w:rsid w:val="00A8604A"/>
    <w:rsid w:val="00A878F3"/>
    <w:rsid w:val="00AD0CCF"/>
    <w:rsid w:val="00AE36FF"/>
    <w:rsid w:val="00B307B9"/>
    <w:rsid w:val="00BB5185"/>
    <w:rsid w:val="00BC69B6"/>
    <w:rsid w:val="00C07943"/>
    <w:rsid w:val="00C671DB"/>
    <w:rsid w:val="00C916CC"/>
    <w:rsid w:val="00CB3AF8"/>
    <w:rsid w:val="00D1254D"/>
    <w:rsid w:val="00D36A11"/>
    <w:rsid w:val="00D45F25"/>
    <w:rsid w:val="00D60833"/>
    <w:rsid w:val="00D8565D"/>
    <w:rsid w:val="00E27954"/>
    <w:rsid w:val="00E327F9"/>
    <w:rsid w:val="00E41684"/>
    <w:rsid w:val="00EB5AAD"/>
    <w:rsid w:val="00EC793F"/>
    <w:rsid w:val="00ED7E84"/>
    <w:rsid w:val="00EF33AD"/>
    <w:rsid w:val="00F76190"/>
    <w:rsid w:val="00F96143"/>
    <w:rsid w:val="00FB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EF33AD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7062F7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7062F7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7062F7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062F7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7062F7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7062F7"/>
  </w:style>
  <w:style w:type="character" w:styleId="Hyperlink">
    <w:name w:val="Hyperlink"/>
    <w:rsid w:val="007062F7"/>
    <w:rPr>
      <w:color w:val="0000FF"/>
      <w:u w:val="single"/>
    </w:rPr>
  </w:style>
  <w:style w:type="character" w:customStyle="1" w:styleId="fixli">
    <w:name w:val="fixli"/>
    <w:basedOn w:val="DefaultParagraphFont"/>
    <w:rsid w:val="007062F7"/>
  </w:style>
  <w:style w:type="paragraph" w:styleId="BodyTextIndent">
    <w:name w:val="Body Text Indent"/>
    <w:basedOn w:val="Normal"/>
    <w:rsid w:val="007062F7"/>
    <w:pPr>
      <w:ind w:left="720"/>
    </w:pPr>
  </w:style>
  <w:style w:type="paragraph" w:styleId="BodyTextIndent2">
    <w:name w:val="Body Text Indent 2"/>
    <w:basedOn w:val="Normal"/>
    <w:rsid w:val="007062F7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7062F7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7062F7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7062F7"/>
    <w:pPr>
      <w:numPr>
        <w:numId w:val="5"/>
      </w:numPr>
    </w:pPr>
  </w:style>
  <w:style w:type="numbering" w:customStyle="1" w:styleId="StyleNumberedSymbolsymbol1">
    <w:name w:val="Style Numbered Symbol (symbol)1"/>
    <w:basedOn w:val="NoList"/>
    <w:rsid w:val="007062F7"/>
    <w:pPr>
      <w:numPr>
        <w:numId w:val="6"/>
      </w:numPr>
    </w:pPr>
  </w:style>
  <w:style w:type="numbering" w:customStyle="1" w:styleId="StyleNumberedSymbolsymbol2">
    <w:name w:val="Style Numbered Symbol (symbol)2"/>
    <w:basedOn w:val="NoList"/>
    <w:rsid w:val="007062F7"/>
    <w:pPr>
      <w:numPr>
        <w:numId w:val="7"/>
      </w:numPr>
    </w:pPr>
  </w:style>
  <w:style w:type="character" w:styleId="Strong">
    <w:name w:val="Strong"/>
    <w:qFormat/>
    <w:rsid w:val="006D7A9C"/>
    <w:rPr>
      <w:b/>
      <w:bCs/>
    </w:rPr>
  </w:style>
  <w:style w:type="paragraph" w:styleId="NormalWeb">
    <w:name w:val="Normal (Web)"/>
    <w:basedOn w:val="Normal"/>
    <w:rsid w:val="003C6E0B"/>
    <w:pPr>
      <w:spacing w:before="100" w:beforeAutospacing="1" w:after="100" w:afterAutospacing="1"/>
      <w:jc w:val="left"/>
    </w:pPr>
    <w:rPr>
      <w:rFonts w:ascii="Times New Roman" w:hAnsi="Times New Roman"/>
      <w:lang w:val="en-US"/>
    </w:rPr>
  </w:style>
  <w:style w:type="table" w:styleId="TableGrid">
    <w:name w:val="Table Grid"/>
    <w:basedOn w:val="TableNormal"/>
    <w:rsid w:val="001F406A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C5BB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BB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EF33AD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7062F7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7062F7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7062F7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062F7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7062F7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7062F7"/>
  </w:style>
  <w:style w:type="character" w:styleId="Hyperlink">
    <w:name w:val="Hyperlink"/>
    <w:rsid w:val="007062F7"/>
    <w:rPr>
      <w:color w:val="0000FF"/>
      <w:u w:val="single"/>
    </w:rPr>
  </w:style>
  <w:style w:type="character" w:customStyle="1" w:styleId="fixli">
    <w:name w:val="fixli"/>
    <w:basedOn w:val="DefaultParagraphFont"/>
    <w:rsid w:val="007062F7"/>
  </w:style>
  <w:style w:type="paragraph" w:styleId="BodyTextIndent">
    <w:name w:val="Body Text Indent"/>
    <w:basedOn w:val="Normal"/>
    <w:rsid w:val="007062F7"/>
    <w:pPr>
      <w:ind w:left="720"/>
    </w:pPr>
  </w:style>
  <w:style w:type="paragraph" w:styleId="BodyTextIndent2">
    <w:name w:val="Body Text Indent 2"/>
    <w:basedOn w:val="Normal"/>
    <w:rsid w:val="007062F7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7062F7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7062F7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7062F7"/>
    <w:pPr>
      <w:numPr>
        <w:numId w:val="5"/>
      </w:numPr>
    </w:pPr>
  </w:style>
  <w:style w:type="numbering" w:customStyle="1" w:styleId="StyleNumberedSymbolsymbol1">
    <w:name w:val="Style Numbered Symbol (symbol)1"/>
    <w:basedOn w:val="NoList"/>
    <w:rsid w:val="007062F7"/>
    <w:pPr>
      <w:numPr>
        <w:numId w:val="6"/>
      </w:numPr>
    </w:pPr>
  </w:style>
  <w:style w:type="numbering" w:customStyle="1" w:styleId="StyleNumberedSymbolsymbol2">
    <w:name w:val="Style Numbered Symbol (symbol)2"/>
    <w:basedOn w:val="NoList"/>
    <w:rsid w:val="007062F7"/>
    <w:pPr>
      <w:numPr>
        <w:numId w:val="7"/>
      </w:numPr>
    </w:pPr>
  </w:style>
  <w:style w:type="character" w:styleId="Strong">
    <w:name w:val="Strong"/>
    <w:qFormat/>
    <w:rsid w:val="006D7A9C"/>
    <w:rPr>
      <w:b/>
      <w:bCs/>
    </w:rPr>
  </w:style>
  <w:style w:type="paragraph" w:styleId="NormalWeb">
    <w:name w:val="Normal (Web)"/>
    <w:basedOn w:val="Normal"/>
    <w:rsid w:val="003C6E0B"/>
    <w:pPr>
      <w:spacing w:before="100" w:beforeAutospacing="1" w:after="100" w:afterAutospacing="1"/>
      <w:jc w:val="left"/>
    </w:pPr>
    <w:rPr>
      <w:rFonts w:ascii="Times New Roman" w:hAnsi="Times New Roman"/>
      <w:lang w:val="en-US"/>
    </w:rPr>
  </w:style>
  <w:style w:type="table" w:styleId="TableGrid">
    <w:name w:val="Table Grid"/>
    <w:basedOn w:val="TableNormal"/>
    <w:rsid w:val="001F406A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C5BB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BB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ris\NCI\hcc2os1\2006-2007\classwork\os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os2_template</Template>
  <TotalTime>95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ClassWork2 -User Interface</vt:lpstr>
    </vt:vector>
  </TitlesOfParts>
  <Company>NCI</Company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ClassWork2 -User Interface</dc:title>
  <dc:creator>Dr. Cristina Muntean</dc:creator>
  <cp:lastModifiedBy>Christina Hava Muntean</cp:lastModifiedBy>
  <cp:revision>6</cp:revision>
  <cp:lastPrinted>2015-02-11T13:20:00Z</cp:lastPrinted>
  <dcterms:created xsi:type="dcterms:W3CDTF">2013-02-12T10:16:00Z</dcterms:created>
  <dcterms:modified xsi:type="dcterms:W3CDTF">2015-02-11T14:02:00Z</dcterms:modified>
</cp:coreProperties>
</file>