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B8C" w:rsidRPr="00540B07" w:rsidRDefault="00630084" w:rsidP="00676B8C">
      <w:pPr>
        <w:pStyle w:val="Header"/>
      </w:pPr>
      <w:r>
        <w:t>Operating Systems</w:t>
      </w:r>
      <w:r w:rsidR="00676B8C">
        <w:rPr>
          <w:sz w:val="20"/>
        </w:rPr>
        <w:t xml:space="preserve">    </w:t>
      </w:r>
      <w:proofErr w:type="spellStart"/>
      <w:r w:rsidR="00634868">
        <w:t>ClassWork</w:t>
      </w:r>
      <w:proofErr w:type="spellEnd"/>
      <w:r w:rsidR="00634868">
        <w:t xml:space="preserve"> </w:t>
      </w:r>
      <w:r w:rsidR="00634868">
        <w:rPr>
          <w:lang w:val="ga-IE"/>
        </w:rPr>
        <w:t>7</w:t>
      </w:r>
      <w:bookmarkStart w:id="0" w:name="_GoBack"/>
      <w:bookmarkEnd w:id="0"/>
      <w:r w:rsidR="00676B8C">
        <w:t xml:space="preserve"> – File </w:t>
      </w:r>
      <w:r>
        <w:t>Management</w:t>
      </w:r>
      <w:r w:rsidR="00676B8C">
        <w:t xml:space="preserve"> </w:t>
      </w:r>
      <w:r w:rsidR="00676B8C" w:rsidRPr="00540B07">
        <w:t xml:space="preserve">  </w:t>
      </w:r>
      <w:r w:rsidR="00676B8C">
        <w:t xml:space="preserve"> </w:t>
      </w:r>
      <w:r w:rsidR="00E80158">
        <w:tab/>
      </w:r>
      <w:r w:rsidR="00676B8C" w:rsidRPr="00540B07">
        <w:t xml:space="preserve">Page </w:t>
      </w:r>
      <w:r w:rsidR="00676B8C" w:rsidRPr="00540B07">
        <w:fldChar w:fldCharType="begin"/>
      </w:r>
      <w:r w:rsidR="00676B8C" w:rsidRPr="00540B07">
        <w:instrText xml:space="preserve"> PAGE </w:instrText>
      </w:r>
      <w:r w:rsidR="00676B8C" w:rsidRPr="00540B07">
        <w:fldChar w:fldCharType="separate"/>
      </w:r>
      <w:r w:rsidR="00676B8C">
        <w:rPr>
          <w:noProof/>
        </w:rPr>
        <w:t>1</w:t>
      </w:r>
      <w:r w:rsidR="00676B8C" w:rsidRPr="00540B07">
        <w:fldChar w:fldCharType="end"/>
      </w:r>
      <w:r w:rsidR="00676B8C" w:rsidRPr="00540B07">
        <w:t xml:space="preserve"> of </w:t>
      </w:r>
      <w:r w:rsidR="00676B8C" w:rsidRPr="00540B07">
        <w:fldChar w:fldCharType="begin"/>
      </w:r>
      <w:r w:rsidR="00676B8C" w:rsidRPr="00540B07">
        <w:instrText xml:space="preserve"> NUMPAGES </w:instrText>
      </w:r>
      <w:r w:rsidR="00676B8C" w:rsidRPr="00540B07">
        <w:fldChar w:fldCharType="separate"/>
      </w:r>
      <w:r w:rsidR="00676B8C">
        <w:rPr>
          <w:noProof/>
        </w:rPr>
        <w:t>3</w:t>
      </w:r>
      <w:r w:rsidR="00676B8C" w:rsidRPr="00540B07">
        <w:fldChar w:fldCharType="end"/>
      </w:r>
    </w:p>
    <w:p w:rsidR="00676B8C" w:rsidRPr="004F03AB" w:rsidRDefault="00634868" w:rsidP="00676B8C">
      <w:pPr>
        <w:pStyle w:val="Head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85090</wp:posOffset>
                </wp:positionV>
                <wp:extent cx="5663565" cy="6350"/>
                <wp:effectExtent l="13335" t="8890" r="9525" b="1333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356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6.7pt" to="45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"/>
            </w:pict>
          </mc:Fallback>
        </mc:AlternateContent>
      </w:r>
      <w:r w:rsidR="00676B8C" w:rsidRPr="006C16FF">
        <w:rPr>
          <w:snapToGrid w:val="0"/>
        </w:rPr>
        <w:t xml:space="preserve">     </w:t>
      </w:r>
    </w:p>
    <w:p w:rsidR="00AF1C32" w:rsidRPr="00634868" w:rsidRDefault="00634868" w:rsidP="00AF1C32">
      <w:pPr>
        <w:pStyle w:val="StyleHeading1DarkRedCenteredBefore6pt"/>
        <w:rPr>
          <w:lang w:val="ga-IE"/>
        </w:rPr>
      </w:pPr>
      <w:r>
        <w:t xml:space="preserve">Class Work </w:t>
      </w:r>
      <w:r>
        <w:rPr>
          <w:lang w:val="ga-IE"/>
        </w:rPr>
        <w:t>7</w:t>
      </w:r>
    </w:p>
    <w:p w:rsidR="00AF1C32" w:rsidRPr="00E43554" w:rsidRDefault="00AF1C32" w:rsidP="00AF1C32">
      <w:pPr>
        <w:pStyle w:val="StyleHeading1DarkRedCenteredBefore6pt"/>
      </w:pPr>
      <w:r>
        <w:t>File Management</w:t>
      </w:r>
    </w:p>
    <w:p w:rsidR="00676B8C" w:rsidRDefault="00676B8C" w:rsidP="00676B8C"/>
    <w:p w:rsidR="004A2EE9" w:rsidRPr="00FA658D" w:rsidRDefault="004A2EE9">
      <w:pPr>
        <w:rPr>
          <w:rFonts w:cs="Arial"/>
          <w:sz w:val="20"/>
        </w:rPr>
      </w:pPr>
      <w:r w:rsidRPr="00676B8C">
        <w:t xml:space="preserve">Consider a </w:t>
      </w:r>
      <w:r w:rsidR="00676B8C">
        <w:t xml:space="preserve">storage device with </w:t>
      </w:r>
      <w:r w:rsidRPr="00676B8C">
        <w:t>100</w:t>
      </w:r>
      <w:r w:rsidR="00676B8C">
        <w:t xml:space="preserve"> blocks of storage. </w:t>
      </w:r>
      <w:r w:rsidRPr="00676B8C">
        <w:t xml:space="preserve"> </w:t>
      </w:r>
      <w:r w:rsidR="00676B8C">
        <w:t>Each block has a size of</w:t>
      </w:r>
      <w:r w:rsidRPr="00676B8C">
        <w:t xml:space="preserve"> 2k</w:t>
      </w:r>
      <w:r w:rsidR="00676B8C">
        <w:t xml:space="preserve">B. A file directory </w:t>
      </w:r>
      <w:r w:rsidRPr="00676B8C">
        <w:t xml:space="preserve">contains the following files </w:t>
      </w:r>
      <w:r w:rsidR="00676B8C">
        <w:t>that</w:t>
      </w:r>
      <w:r w:rsidRPr="00676B8C">
        <w:t xml:space="preserve"> are to be saved in </w:t>
      </w:r>
      <w:r w:rsidR="00676B8C">
        <w:t xml:space="preserve">by </w:t>
      </w:r>
      <w:r w:rsidRPr="00676B8C">
        <w:t xml:space="preserve">the </w:t>
      </w:r>
      <w:r w:rsidR="00676B8C">
        <w:t>file manager</w:t>
      </w:r>
      <w:r w:rsidRPr="00676B8C">
        <w:t>. The shaded area of the storage space is already occupied</w:t>
      </w:r>
      <w:r w:rsidRPr="00FA658D">
        <w:rPr>
          <w:rFonts w:cs="Arial"/>
          <w:sz w:val="20"/>
        </w:rPr>
        <w:t>.</w:t>
      </w:r>
    </w:p>
    <w:p w:rsidR="004A2EE9" w:rsidRPr="00FA658D" w:rsidRDefault="004A2EE9">
      <w:pPr>
        <w:rPr>
          <w:rFonts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  <w:gridCol w:w="2841"/>
      </w:tblGrid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4A2EE9" w:rsidRPr="00FA658D" w:rsidRDefault="004A2EE9" w:rsidP="00676B8C">
            <w:r w:rsidRPr="00FA658D">
              <w:t>File</w:t>
            </w:r>
            <w:r w:rsidR="00D56A8F">
              <w:t xml:space="preserve"> </w:t>
            </w:r>
            <w:r w:rsidRPr="00FA658D">
              <w:t>name</w:t>
            </w:r>
          </w:p>
        </w:tc>
        <w:tc>
          <w:tcPr>
            <w:tcW w:w="2841" w:type="dxa"/>
          </w:tcPr>
          <w:p w:rsidR="004A2EE9" w:rsidRPr="00FA658D" w:rsidRDefault="004A2EE9" w:rsidP="00676B8C">
            <w:r w:rsidRPr="00FA658D">
              <w:t>File</w:t>
            </w:r>
            <w:r w:rsidR="00676B8C">
              <w:t xml:space="preserve"> </w:t>
            </w:r>
            <w:r w:rsidRPr="00FA658D">
              <w:t>size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4A2EE9" w:rsidRPr="00FA658D" w:rsidRDefault="004A2EE9" w:rsidP="00676B8C">
            <w:r w:rsidRPr="00FA658D">
              <w:t>MyDoc.doc</w:t>
            </w:r>
          </w:p>
        </w:tc>
        <w:tc>
          <w:tcPr>
            <w:tcW w:w="2841" w:type="dxa"/>
          </w:tcPr>
          <w:p w:rsidR="004A2EE9" w:rsidRPr="00FA658D" w:rsidRDefault="004A2EE9" w:rsidP="00676B8C">
            <w:r w:rsidRPr="00FA658D">
              <w:t>50k</w:t>
            </w:r>
            <w:r w:rsidR="00676B8C">
              <w:t>B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4A2EE9" w:rsidRPr="00FA658D" w:rsidRDefault="004A2EE9" w:rsidP="00676B8C">
            <w:r w:rsidRPr="00FA658D">
              <w:t>Another.txt</w:t>
            </w:r>
          </w:p>
        </w:tc>
        <w:tc>
          <w:tcPr>
            <w:tcW w:w="2841" w:type="dxa"/>
          </w:tcPr>
          <w:p w:rsidR="004A2EE9" w:rsidRPr="00FA658D" w:rsidRDefault="004A2EE9" w:rsidP="00676B8C">
            <w:r w:rsidRPr="00FA658D">
              <w:t>20k</w:t>
            </w:r>
            <w:r w:rsidR="00676B8C">
              <w:t>B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4A2EE9" w:rsidRPr="00FA658D" w:rsidRDefault="004A2EE9" w:rsidP="00676B8C">
            <w:r w:rsidRPr="00FA658D">
              <w:t>Abcfile.xls</w:t>
            </w:r>
          </w:p>
        </w:tc>
        <w:tc>
          <w:tcPr>
            <w:tcW w:w="2841" w:type="dxa"/>
          </w:tcPr>
          <w:p w:rsidR="004A2EE9" w:rsidRPr="00FA658D" w:rsidRDefault="004A2EE9" w:rsidP="00676B8C">
            <w:r w:rsidRPr="00FA658D">
              <w:t>10k</w:t>
            </w:r>
            <w:r w:rsidR="00676B8C">
              <w:t>B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4A2EE9" w:rsidRPr="00FA658D" w:rsidRDefault="004A2EE9" w:rsidP="00676B8C">
            <w:r w:rsidRPr="00FA658D">
              <w:t>Anyfile.txt</w:t>
            </w:r>
          </w:p>
        </w:tc>
        <w:tc>
          <w:tcPr>
            <w:tcW w:w="2841" w:type="dxa"/>
          </w:tcPr>
          <w:p w:rsidR="004A2EE9" w:rsidRPr="00FA658D" w:rsidRDefault="004A2EE9" w:rsidP="00676B8C">
            <w:r w:rsidRPr="00FA658D">
              <w:t>30k</w:t>
            </w:r>
            <w:r w:rsidR="00676B8C">
              <w:t>B</w:t>
            </w:r>
          </w:p>
        </w:tc>
      </w:tr>
    </w:tbl>
    <w:p w:rsidR="004A2EE9" w:rsidRPr="00FA658D" w:rsidRDefault="004A2EE9">
      <w:pPr>
        <w:rPr>
          <w:rFonts w:cs="Arial"/>
          <w:sz w:val="20"/>
        </w:rPr>
      </w:pPr>
    </w:p>
    <w:p w:rsidR="00676B8C" w:rsidRDefault="00676B8C" w:rsidP="00676B8C"/>
    <w:p w:rsidR="004A2EE9" w:rsidRPr="00E40471" w:rsidRDefault="004A2EE9" w:rsidP="00676B8C">
      <w:pPr>
        <w:rPr>
          <w:b/>
        </w:rPr>
      </w:pPr>
      <w:r w:rsidRPr="00E40471">
        <w:rPr>
          <w:b/>
        </w:rPr>
        <w:t>Show how the above files would be stored under each of the following strategies:</w:t>
      </w:r>
    </w:p>
    <w:p w:rsidR="004A2EE9" w:rsidRPr="00E40471" w:rsidRDefault="004A2EE9" w:rsidP="00676B8C">
      <w:pPr>
        <w:numPr>
          <w:ilvl w:val="0"/>
          <w:numId w:val="9"/>
        </w:numPr>
        <w:rPr>
          <w:b/>
        </w:rPr>
      </w:pPr>
      <w:r w:rsidRPr="00E40471">
        <w:rPr>
          <w:b/>
        </w:rPr>
        <w:t>Contiguous blocks</w:t>
      </w:r>
      <w:r w:rsidR="00E40471" w:rsidRPr="00E40471">
        <w:rPr>
          <w:b/>
        </w:rPr>
        <w:t xml:space="preserve"> </w:t>
      </w:r>
    </w:p>
    <w:p w:rsidR="004A2EE9" w:rsidRPr="00E40471" w:rsidRDefault="004A2EE9" w:rsidP="00676B8C">
      <w:pPr>
        <w:numPr>
          <w:ilvl w:val="0"/>
          <w:numId w:val="9"/>
        </w:numPr>
        <w:rPr>
          <w:b/>
        </w:rPr>
      </w:pPr>
      <w:r w:rsidRPr="00E40471">
        <w:rPr>
          <w:b/>
        </w:rPr>
        <w:t>Block Linkage</w:t>
      </w:r>
      <w:r w:rsidR="00DA5120">
        <w:rPr>
          <w:b/>
        </w:rPr>
        <w:t xml:space="preserve"> </w:t>
      </w:r>
    </w:p>
    <w:p w:rsidR="00676B8C" w:rsidRDefault="00676B8C" w:rsidP="00676B8C"/>
    <w:p w:rsidR="004A2EE9" w:rsidRDefault="00676B8C" w:rsidP="00676B8C">
      <w:r w:rsidRPr="00676B8C">
        <w:rPr>
          <w:b/>
        </w:rPr>
        <w:t>HINT:</w:t>
      </w:r>
      <w:r>
        <w:t xml:space="preserve"> Compute the number of blocks required for each file in order to be saved.</w:t>
      </w:r>
    </w:p>
    <w:p w:rsidR="00676B8C" w:rsidRDefault="00676B8C" w:rsidP="00676B8C">
      <w:r>
        <w:tab/>
        <w:t>Use different colours to indicate the blocks used by a given file</w:t>
      </w:r>
    </w:p>
    <w:p w:rsidR="00F05587" w:rsidRPr="00FA658D" w:rsidRDefault="00F05587" w:rsidP="00F05587">
      <w:pPr>
        <w:ind w:left="720"/>
      </w:pPr>
      <w:r>
        <w:t>For the Block Linkage strategy</w:t>
      </w:r>
      <w:r w:rsidR="0095510C">
        <w:t>,</w:t>
      </w:r>
      <w:r>
        <w:t xml:space="preserve"> indicate in each block the link (number) towards the next block</w:t>
      </w:r>
    </w:p>
    <w:p w:rsidR="00676B8C" w:rsidRDefault="00676B8C" w:rsidP="00676B8C">
      <w:pPr>
        <w:pStyle w:val="Heading1"/>
        <w:rPr>
          <w:bCs/>
          <w:kern w:val="0"/>
          <w:sz w:val="24"/>
        </w:rPr>
      </w:pPr>
    </w:p>
    <w:p w:rsidR="00E40471" w:rsidRDefault="00E40471" w:rsidP="00E40471"/>
    <w:p w:rsidR="00E40471" w:rsidRDefault="00E40471" w:rsidP="00E40471"/>
    <w:p w:rsidR="00E40471" w:rsidRDefault="00E40471" w:rsidP="00E40471"/>
    <w:p w:rsidR="00E40471" w:rsidRDefault="00E40471" w:rsidP="00E40471"/>
    <w:p w:rsidR="00E40471" w:rsidRDefault="00E40471" w:rsidP="00E40471"/>
    <w:p w:rsidR="00E40471" w:rsidRDefault="00E40471" w:rsidP="00E40471"/>
    <w:p w:rsidR="00E40471" w:rsidRDefault="00E40471" w:rsidP="00E40471"/>
    <w:p w:rsidR="00E40471" w:rsidRDefault="00E40471" w:rsidP="00E40471"/>
    <w:p w:rsidR="00E40471" w:rsidRPr="00E40471" w:rsidRDefault="00E40471" w:rsidP="00E40471"/>
    <w:p w:rsidR="004A2EE9" w:rsidRDefault="004A2EE9" w:rsidP="00676B8C">
      <w:pPr>
        <w:pStyle w:val="Heading1"/>
        <w:rPr>
          <w:bCs/>
          <w:kern w:val="0"/>
          <w:sz w:val="24"/>
          <w:u w:val="single"/>
        </w:rPr>
      </w:pPr>
      <w:r w:rsidRPr="00676B8C">
        <w:rPr>
          <w:bCs/>
          <w:kern w:val="0"/>
          <w:sz w:val="24"/>
          <w:u w:val="single"/>
        </w:rPr>
        <w:lastRenderedPageBreak/>
        <w:t xml:space="preserve">Contiguous </w:t>
      </w:r>
      <w:r w:rsidRPr="00E40471">
        <w:rPr>
          <w:bCs/>
          <w:kern w:val="0"/>
          <w:sz w:val="24"/>
          <w:u w:val="single"/>
        </w:rPr>
        <w:t xml:space="preserve">Blocks </w:t>
      </w:r>
    </w:p>
    <w:p w:rsidR="004A2EE9" w:rsidRPr="00FA658D" w:rsidRDefault="00D56A8F" w:rsidP="000A342C">
      <w:r w:rsidRPr="00FA658D">
        <w:t>Catalogue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  <w:gridCol w:w="1408"/>
        <w:gridCol w:w="4274"/>
      </w:tblGrid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bottom w:val="single" w:sz="4" w:space="0" w:color="auto"/>
            </w:tcBorders>
          </w:tcPr>
          <w:p w:rsidR="004A2EE9" w:rsidRPr="00FA658D" w:rsidRDefault="004A2EE9" w:rsidP="00676B8C">
            <w:r w:rsidRPr="00FA658D">
              <w:t>File</w:t>
            </w:r>
            <w:r w:rsidR="00D56A8F">
              <w:t xml:space="preserve"> </w:t>
            </w:r>
            <w:r w:rsidRPr="00FA658D">
              <w:t>name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:rsidR="004A2EE9" w:rsidRPr="00FA658D" w:rsidRDefault="004A2EE9" w:rsidP="00676B8C">
            <w:r w:rsidRPr="00FA658D">
              <w:t>File</w:t>
            </w:r>
            <w:r w:rsidR="00D56A8F">
              <w:t xml:space="preserve"> </w:t>
            </w:r>
            <w:r w:rsidRPr="00FA658D">
              <w:t>size</w:t>
            </w:r>
          </w:p>
        </w:tc>
        <w:tc>
          <w:tcPr>
            <w:tcW w:w="4274" w:type="dxa"/>
            <w:tcBorders>
              <w:bottom w:val="single" w:sz="4" w:space="0" w:color="auto"/>
            </w:tcBorders>
          </w:tcPr>
          <w:p w:rsidR="004A2EE9" w:rsidRPr="00FA658D" w:rsidRDefault="004A2EE9" w:rsidP="00676B8C">
            <w:r w:rsidRPr="00FA658D">
              <w:t>Other Information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 w:rsidP="00676B8C">
            <w:r w:rsidRPr="00FA658D">
              <w:t>MyDoc.doc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 w:rsidP="00676B8C">
            <w:r w:rsidRPr="00FA658D">
              <w:t>50k</w:t>
            </w:r>
          </w:p>
        </w:tc>
        <w:tc>
          <w:tcPr>
            <w:tcW w:w="4274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 w:rsidP="00676B8C"/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 w:rsidP="00676B8C">
            <w:r w:rsidRPr="00FA658D">
              <w:t>Another.txt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 w:rsidP="00676B8C">
            <w:r w:rsidRPr="00FA658D">
              <w:t>20k</w:t>
            </w:r>
          </w:p>
        </w:tc>
        <w:tc>
          <w:tcPr>
            <w:tcW w:w="4274" w:type="dxa"/>
            <w:tcBorders>
              <w:bottom w:val="single" w:sz="4" w:space="0" w:color="auto"/>
            </w:tcBorders>
            <w:shd w:val="clear" w:color="auto" w:fill="auto"/>
          </w:tcPr>
          <w:p w:rsidR="000A342C" w:rsidRPr="00FA658D" w:rsidRDefault="000A342C" w:rsidP="00676B8C"/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4A2EE9" w:rsidRPr="00FA658D" w:rsidRDefault="004A2EE9" w:rsidP="00676B8C">
            <w:r w:rsidRPr="00FA658D">
              <w:t>Abcfile.xls</w:t>
            </w:r>
          </w:p>
        </w:tc>
        <w:tc>
          <w:tcPr>
            <w:tcW w:w="1408" w:type="dxa"/>
            <w:shd w:val="clear" w:color="auto" w:fill="auto"/>
          </w:tcPr>
          <w:p w:rsidR="004A2EE9" w:rsidRPr="00FA658D" w:rsidRDefault="004A2EE9" w:rsidP="00676B8C">
            <w:r w:rsidRPr="00FA658D">
              <w:t>10k</w:t>
            </w:r>
          </w:p>
        </w:tc>
        <w:tc>
          <w:tcPr>
            <w:tcW w:w="4274" w:type="dxa"/>
            <w:shd w:val="clear" w:color="auto" w:fill="auto"/>
          </w:tcPr>
          <w:p w:rsidR="004A2EE9" w:rsidRPr="00FA658D" w:rsidRDefault="004A2EE9" w:rsidP="00676B8C"/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4A2EE9" w:rsidRPr="00FA658D" w:rsidRDefault="004A2EE9" w:rsidP="00676B8C">
            <w:r w:rsidRPr="00FA658D">
              <w:t>Anyfile.txt</w:t>
            </w:r>
          </w:p>
        </w:tc>
        <w:tc>
          <w:tcPr>
            <w:tcW w:w="1408" w:type="dxa"/>
            <w:shd w:val="clear" w:color="auto" w:fill="auto"/>
          </w:tcPr>
          <w:p w:rsidR="004A2EE9" w:rsidRPr="00FA658D" w:rsidRDefault="004A2EE9" w:rsidP="00676B8C">
            <w:r w:rsidRPr="00FA658D">
              <w:t>30k</w:t>
            </w:r>
          </w:p>
        </w:tc>
        <w:tc>
          <w:tcPr>
            <w:tcW w:w="4274" w:type="dxa"/>
            <w:shd w:val="clear" w:color="auto" w:fill="auto"/>
          </w:tcPr>
          <w:p w:rsidR="004A2EE9" w:rsidRPr="00FA658D" w:rsidRDefault="004A2EE9" w:rsidP="00676B8C"/>
        </w:tc>
      </w:tr>
    </w:tbl>
    <w:p w:rsidR="004A2EE9" w:rsidRPr="00FA658D" w:rsidRDefault="004A2EE9">
      <w:pPr>
        <w:rPr>
          <w:rFonts w:cs="Arial"/>
          <w:sz w:val="20"/>
        </w:rPr>
      </w:pPr>
    </w:p>
    <w:p w:rsidR="00676B8C" w:rsidRDefault="00676B8C">
      <w:pPr>
        <w:rPr>
          <w:rFonts w:cs="Arial"/>
          <w:sz w:val="20"/>
        </w:rPr>
      </w:pPr>
    </w:p>
    <w:p w:rsidR="00676B8C" w:rsidRDefault="00676B8C">
      <w:pPr>
        <w:rPr>
          <w:rFonts w:cs="Arial"/>
          <w:sz w:val="20"/>
        </w:rPr>
      </w:pPr>
    </w:p>
    <w:p w:rsidR="004A2EE9" w:rsidRDefault="004A2EE9" w:rsidP="00676B8C">
      <w:r w:rsidRPr="00FA658D">
        <w:t>Storage Space</w:t>
      </w:r>
    </w:p>
    <w:p w:rsidR="00D56A8F" w:rsidRPr="00FA658D" w:rsidRDefault="00D56A8F" w:rsidP="00676B8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50"/>
      </w:tblGrid>
      <w:tr w:rsidR="00D56A8F" w:rsidRPr="00FA658D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56A8F" w:rsidRPr="00FA658D" w:rsidRDefault="00D56A8F" w:rsidP="00D56A8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56A8F" w:rsidRPr="00FA658D" w:rsidRDefault="00D56A8F" w:rsidP="00D56A8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56A8F" w:rsidRPr="00FA658D" w:rsidRDefault="00D56A8F" w:rsidP="00D56A8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56A8F" w:rsidRPr="00FA658D" w:rsidRDefault="00D56A8F" w:rsidP="00D56A8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56A8F" w:rsidRPr="00FA658D" w:rsidRDefault="00D56A8F" w:rsidP="00D56A8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6A8F" w:rsidRPr="00FA658D" w:rsidRDefault="00D56A8F" w:rsidP="00D56A8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6A8F" w:rsidRPr="00FA658D" w:rsidRDefault="00D56A8F" w:rsidP="00D56A8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6A8F" w:rsidRPr="00FA658D" w:rsidRDefault="00D56A8F" w:rsidP="00D56A8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6A8F" w:rsidRPr="00FA658D" w:rsidRDefault="00D56A8F" w:rsidP="00D56A8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56A8F" w:rsidRPr="00FA658D" w:rsidRDefault="00D56A8F" w:rsidP="00D56A8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D56A8F" w:rsidRPr="00FA658D" w:rsidRDefault="00D56A8F">
            <w:pPr>
              <w:rPr>
                <w:rFonts w:cs="Arial"/>
                <w:sz w:val="20"/>
              </w:rPr>
            </w:pP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>
            <w:pPr>
              <w:rPr>
                <w:rFonts w:cs="Arial"/>
                <w:sz w:val="20"/>
              </w:rPr>
            </w:pPr>
            <w:r w:rsidRPr="00FA658D">
              <w:rPr>
                <w:rFonts w:cs="Arial"/>
                <w:sz w:val="20"/>
              </w:rPr>
              <w:t>10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  <w:p w:rsidR="004A2EE9" w:rsidRPr="00FA658D" w:rsidRDefault="004A2EE9">
            <w:pPr>
              <w:rPr>
                <w:rFonts w:cs="Arial"/>
                <w:sz w:val="20"/>
              </w:rPr>
            </w:pPr>
            <w:r w:rsidRPr="00FA658D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>
            <w:pPr>
              <w:rPr>
                <w:rFonts w:cs="Arial"/>
                <w:sz w:val="20"/>
              </w:rPr>
            </w:pPr>
            <w:r w:rsidRPr="00FA658D">
              <w:rPr>
                <w:rFonts w:cs="Arial"/>
                <w:sz w:val="20"/>
              </w:rPr>
              <w:t>20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shd w:val="clear" w:color="auto" w:fill="8C8C8C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8C8C8C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8C8C8C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8C8C8C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8C8C8C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8C8C8C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8C8C8C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8C8C8C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8C8C8C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>
            <w:pPr>
              <w:rPr>
                <w:rFonts w:cs="Arial"/>
                <w:sz w:val="20"/>
              </w:rPr>
            </w:pPr>
            <w:r w:rsidRPr="00FA658D">
              <w:rPr>
                <w:rFonts w:cs="Arial"/>
                <w:sz w:val="20"/>
              </w:rPr>
              <w:t>30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>
            <w:pPr>
              <w:rPr>
                <w:rFonts w:cs="Arial"/>
                <w:sz w:val="20"/>
              </w:rPr>
            </w:pPr>
            <w:r w:rsidRPr="00FA658D">
              <w:rPr>
                <w:rFonts w:cs="Arial"/>
                <w:sz w:val="20"/>
              </w:rPr>
              <w:t>40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bottom w:val="single" w:sz="4" w:space="0" w:color="auto"/>
            </w:tcBorders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>
            <w:pPr>
              <w:rPr>
                <w:rFonts w:cs="Arial"/>
                <w:sz w:val="20"/>
              </w:rPr>
            </w:pPr>
            <w:r w:rsidRPr="00FA658D">
              <w:rPr>
                <w:rFonts w:cs="Arial"/>
                <w:sz w:val="20"/>
              </w:rPr>
              <w:t>50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>
            <w:pPr>
              <w:rPr>
                <w:rFonts w:cs="Arial"/>
                <w:sz w:val="20"/>
              </w:rPr>
            </w:pPr>
            <w:r w:rsidRPr="00FA658D">
              <w:rPr>
                <w:rFonts w:cs="Arial"/>
                <w:sz w:val="20"/>
              </w:rPr>
              <w:t>60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>
            <w:pPr>
              <w:rPr>
                <w:rFonts w:cs="Arial"/>
                <w:sz w:val="20"/>
              </w:rPr>
            </w:pPr>
            <w:r w:rsidRPr="00FA658D">
              <w:rPr>
                <w:rFonts w:cs="Arial"/>
                <w:sz w:val="20"/>
              </w:rPr>
              <w:t>70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>
            <w:pPr>
              <w:rPr>
                <w:rFonts w:cs="Arial"/>
                <w:sz w:val="20"/>
              </w:rPr>
            </w:pPr>
            <w:r w:rsidRPr="00FA658D">
              <w:rPr>
                <w:rFonts w:cs="Arial"/>
                <w:sz w:val="20"/>
              </w:rPr>
              <w:t>80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>
            <w:pPr>
              <w:rPr>
                <w:rFonts w:cs="Arial"/>
                <w:sz w:val="20"/>
              </w:rPr>
            </w:pPr>
            <w:r w:rsidRPr="00FA658D">
              <w:rPr>
                <w:rFonts w:cs="Arial"/>
                <w:sz w:val="20"/>
              </w:rPr>
              <w:t>90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A2EE9" w:rsidRPr="00FA658D" w:rsidRDefault="004A2EE9">
            <w:pPr>
              <w:rPr>
                <w:rFonts w:cs="Arial"/>
                <w:sz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>
            <w:pPr>
              <w:rPr>
                <w:rFonts w:cs="Arial"/>
                <w:sz w:val="20"/>
              </w:rPr>
            </w:pPr>
            <w:r w:rsidRPr="00FA658D">
              <w:rPr>
                <w:rFonts w:cs="Arial"/>
                <w:sz w:val="20"/>
              </w:rPr>
              <w:t>100</w:t>
            </w:r>
          </w:p>
        </w:tc>
      </w:tr>
    </w:tbl>
    <w:p w:rsidR="004A2EE9" w:rsidRPr="00FA658D" w:rsidRDefault="004A2EE9">
      <w:pPr>
        <w:pStyle w:val="Heading1"/>
        <w:rPr>
          <w:rFonts w:cs="Arial"/>
          <w:sz w:val="20"/>
        </w:rPr>
      </w:pPr>
    </w:p>
    <w:p w:rsidR="004A2EE9" w:rsidRPr="000E22DF" w:rsidRDefault="004A2EE9" w:rsidP="000E22DF">
      <w:pPr>
        <w:pStyle w:val="Heading1"/>
        <w:rPr>
          <w:bCs/>
          <w:kern w:val="0"/>
          <w:sz w:val="24"/>
          <w:u w:val="single"/>
        </w:rPr>
      </w:pPr>
      <w:r w:rsidRPr="00FA658D">
        <w:rPr>
          <w:sz w:val="20"/>
        </w:rPr>
        <w:br w:type="page"/>
      </w:r>
      <w:r w:rsidRPr="00FA658D">
        <w:lastRenderedPageBreak/>
        <w:t xml:space="preserve"> </w:t>
      </w:r>
      <w:r w:rsidRPr="000E22DF">
        <w:rPr>
          <w:bCs/>
          <w:kern w:val="0"/>
          <w:sz w:val="24"/>
          <w:u w:val="single"/>
        </w:rPr>
        <w:t>Block Linkage</w:t>
      </w:r>
      <w:r w:rsidR="00DA5120">
        <w:rPr>
          <w:bCs/>
          <w:kern w:val="0"/>
          <w:sz w:val="24"/>
          <w:u w:val="single"/>
        </w:rPr>
        <w:t xml:space="preserve"> </w:t>
      </w:r>
    </w:p>
    <w:p w:rsidR="004A2EE9" w:rsidRPr="00FA658D" w:rsidRDefault="00D56A8F" w:rsidP="000E22DF">
      <w:r w:rsidRPr="00FA658D">
        <w:t>Catalogue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4A2EE9" w:rsidRPr="00FA658D" w:rsidRDefault="004A2EE9" w:rsidP="000E22DF">
            <w:r w:rsidRPr="00FA658D">
              <w:t>File</w:t>
            </w:r>
            <w:r w:rsidR="00D56A8F">
              <w:t xml:space="preserve"> </w:t>
            </w:r>
            <w:r w:rsidRPr="00FA658D">
              <w:t>name</w:t>
            </w:r>
          </w:p>
        </w:tc>
        <w:tc>
          <w:tcPr>
            <w:tcW w:w="2841" w:type="dxa"/>
          </w:tcPr>
          <w:p w:rsidR="004A2EE9" w:rsidRPr="00FA658D" w:rsidRDefault="004A2EE9" w:rsidP="000E22DF">
            <w:r w:rsidRPr="00FA658D">
              <w:t>File</w:t>
            </w:r>
            <w:r w:rsidR="00D56A8F">
              <w:t xml:space="preserve"> </w:t>
            </w:r>
            <w:r w:rsidRPr="00FA658D">
              <w:t>size</w:t>
            </w:r>
          </w:p>
        </w:tc>
        <w:tc>
          <w:tcPr>
            <w:tcW w:w="2841" w:type="dxa"/>
          </w:tcPr>
          <w:p w:rsidR="004A2EE9" w:rsidRPr="00FA658D" w:rsidRDefault="004A2EE9" w:rsidP="000E22DF">
            <w:r w:rsidRPr="00FA658D">
              <w:t>Other Information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4A2EE9" w:rsidRPr="00FA658D" w:rsidRDefault="004A2EE9" w:rsidP="000E22DF">
            <w:r w:rsidRPr="00FA658D">
              <w:t>MyDoc.doc</w:t>
            </w:r>
          </w:p>
        </w:tc>
        <w:tc>
          <w:tcPr>
            <w:tcW w:w="2841" w:type="dxa"/>
          </w:tcPr>
          <w:p w:rsidR="004A2EE9" w:rsidRPr="00FA658D" w:rsidRDefault="004A2EE9" w:rsidP="000E22DF">
            <w:r w:rsidRPr="00FA658D">
              <w:t>50k</w:t>
            </w:r>
          </w:p>
        </w:tc>
        <w:tc>
          <w:tcPr>
            <w:tcW w:w="2841" w:type="dxa"/>
          </w:tcPr>
          <w:p w:rsidR="004A2EE9" w:rsidRPr="00FA658D" w:rsidRDefault="004A2EE9" w:rsidP="000E22DF"/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4A2EE9" w:rsidRPr="00FA658D" w:rsidRDefault="004A2EE9" w:rsidP="000E22DF">
            <w:r w:rsidRPr="00FA658D">
              <w:t>Another.txt</w:t>
            </w:r>
          </w:p>
        </w:tc>
        <w:tc>
          <w:tcPr>
            <w:tcW w:w="2841" w:type="dxa"/>
          </w:tcPr>
          <w:p w:rsidR="004A2EE9" w:rsidRPr="00FA658D" w:rsidRDefault="004A2EE9" w:rsidP="000E22DF">
            <w:r w:rsidRPr="00FA658D">
              <w:t>20k</w:t>
            </w:r>
          </w:p>
        </w:tc>
        <w:tc>
          <w:tcPr>
            <w:tcW w:w="2841" w:type="dxa"/>
          </w:tcPr>
          <w:p w:rsidR="004A2EE9" w:rsidRPr="00FA658D" w:rsidRDefault="004A2EE9" w:rsidP="000E22DF"/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4A2EE9" w:rsidRPr="00FA658D" w:rsidRDefault="004A2EE9" w:rsidP="000E22DF">
            <w:r w:rsidRPr="00FA658D">
              <w:t>Abcfile.xls</w:t>
            </w:r>
          </w:p>
        </w:tc>
        <w:tc>
          <w:tcPr>
            <w:tcW w:w="2841" w:type="dxa"/>
          </w:tcPr>
          <w:p w:rsidR="004A2EE9" w:rsidRPr="00FA658D" w:rsidRDefault="004A2EE9" w:rsidP="000E22DF">
            <w:r w:rsidRPr="00FA658D">
              <w:t>10k</w:t>
            </w:r>
          </w:p>
        </w:tc>
        <w:tc>
          <w:tcPr>
            <w:tcW w:w="2841" w:type="dxa"/>
          </w:tcPr>
          <w:p w:rsidR="004A2EE9" w:rsidRPr="00FA658D" w:rsidRDefault="004A2EE9" w:rsidP="000E22DF"/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4A2EE9" w:rsidRPr="00FA658D" w:rsidRDefault="004A2EE9" w:rsidP="000E22DF">
            <w:r w:rsidRPr="00FA658D">
              <w:t>Anyfile.txt</w:t>
            </w:r>
          </w:p>
        </w:tc>
        <w:tc>
          <w:tcPr>
            <w:tcW w:w="2841" w:type="dxa"/>
          </w:tcPr>
          <w:p w:rsidR="004A2EE9" w:rsidRPr="00FA658D" w:rsidRDefault="004A2EE9" w:rsidP="000E22DF">
            <w:r w:rsidRPr="00FA658D">
              <w:t>30k</w:t>
            </w:r>
          </w:p>
        </w:tc>
        <w:tc>
          <w:tcPr>
            <w:tcW w:w="2841" w:type="dxa"/>
          </w:tcPr>
          <w:p w:rsidR="004A2EE9" w:rsidRPr="00FA658D" w:rsidRDefault="004A2EE9" w:rsidP="000E22DF"/>
        </w:tc>
      </w:tr>
    </w:tbl>
    <w:p w:rsidR="004A2EE9" w:rsidRPr="00FA658D" w:rsidRDefault="004A2EE9">
      <w:pPr>
        <w:rPr>
          <w:rFonts w:cs="Arial"/>
          <w:sz w:val="20"/>
        </w:rPr>
      </w:pPr>
    </w:p>
    <w:p w:rsidR="004A2EE9" w:rsidRDefault="004A2EE9" w:rsidP="000E22DF">
      <w:r w:rsidRPr="00FA658D">
        <w:t>Storage Space</w:t>
      </w:r>
    </w:p>
    <w:p w:rsidR="00D56A8F" w:rsidRPr="00FA658D" w:rsidRDefault="00D56A8F" w:rsidP="000E22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50"/>
      </w:tblGrid>
      <w:tr w:rsidR="00D56A8F" w:rsidRPr="00FA658D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56A8F" w:rsidRPr="00FA658D" w:rsidRDefault="00D56A8F" w:rsidP="00881089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56A8F" w:rsidRPr="00FA658D" w:rsidRDefault="00D56A8F" w:rsidP="00881089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56A8F" w:rsidRPr="00FA658D" w:rsidRDefault="00D56A8F" w:rsidP="00881089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56A8F" w:rsidRPr="00FA658D" w:rsidRDefault="00D56A8F" w:rsidP="00881089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56A8F" w:rsidRPr="00FA658D" w:rsidRDefault="00D56A8F" w:rsidP="00881089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6A8F" w:rsidRPr="00FA658D" w:rsidRDefault="00D56A8F" w:rsidP="00881089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6A8F" w:rsidRPr="00FA658D" w:rsidRDefault="00D56A8F" w:rsidP="00881089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6A8F" w:rsidRPr="00FA658D" w:rsidRDefault="00D56A8F" w:rsidP="00881089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6A8F" w:rsidRPr="00FA658D" w:rsidRDefault="00D56A8F" w:rsidP="00881089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56A8F" w:rsidRPr="00FA658D" w:rsidRDefault="00D56A8F" w:rsidP="00881089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</w:tr>
      <w:tr w:rsidR="00D56A8F" w:rsidRPr="00FA658D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  <w:r w:rsidRPr="00FA658D">
              <w:rPr>
                <w:rFonts w:cs="Arial"/>
                <w:sz w:val="20"/>
              </w:rPr>
              <w:t>10</w:t>
            </w:r>
          </w:p>
        </w:tc>
      </w:tr>
      <w:tr w:rsidR="00D56A8F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  <w:p w:rsidR="00D56A8F" w:rsidRPr="00FA658D" w:rsidRDefault="00D56A8F" w:rsidP="00881089">
            <w:pPr>
              <w:rPr>
                <w:rFonts w:cs="Arial"/>
                <w:sz w:val="20"/>
              </w:rPr>
            </w:pPr>
            <w:r w:rsidRPr="00FA658D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  <w:r w:rsidRPr="00FA658D">
              <w:rPr>
                <w:rFonts w:cs="Arial"/>
                <w:sz w:val="20"/>
              </w:rPr>
              <w:t>20</w:t>
            </w:r>
          </w:p>
        </w:tc>
      </w:tr>
      <w:tr w:rsidR="00D56A8F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shd w:val="clear" w:color="auto" w:fill="8C8C8C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8C8C8C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8C8C8C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8C8C8C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8C8C8C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8C8C8C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8C8C8C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8C8C8C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8C8C8C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  <w:r w:rsidRPr="00FA658D">
              <w:rPr>
                <w:rFonts w:cs="Arial"/>
                <w:sz w:val="20"/>
              </w:rPr>
              <w:t>30</w:t>
            </w:r>
          </w:p>
        </w:tc>
      </w:tr>
      <w:tr w:rsidR="00D56A8F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  <w:r w:rsidRPr="00FA658D">
              <w:rPr>
                <w:rFonts w:cs="Arial"/>
                <w:sz w:val="20"/>
              </w:rPr>
              <w:t>40</w:t>
            </w:r>
          </w:p>
        </w:tc>
      </w:tr>
      <w:tr w:rsidR="00D56A8F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bottom w:val="single" w:sz="4" w:space="0" w:color="auto"/>
            </w:tcBorders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  <w:r w:rsidRPr="00FA658D">
              <w:rPr>
                <w:rFonts w:cs="Arial"/>
                <w:sz w:val="20"/>
              </w:rPr>
              <w:t>50</w:t>
            </w:r>
          </w:p>
        </w:tc>
      </w:tr>
      <w:tr w:rsidR="00D56A8F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  <w:r w:rsidRPr="00FA658D">
              <w:rPr>
                <w:rFonts w:cs="Arial"/>
                <w:sz w:val="20"/>
              </w:rPr>
              <w:t>60</w:t>
            </w:r>
          </w:p>
        </w:tc>
      </w:tr>
      <w:tr w:rsidR="00D56A8F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bottom w:val="single" w:sz="4" w:space="0" w:color="auto"/>
            </w:tcBorders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  <w:r w:rsidRPr="00FA658D">
              <w:rPr>
                <w:rFonts w:cs="Arial"/>
                <w:sz w:val="20"/>
              </w:rPr>
              <w:t>70</w:t>
            </w:r>
          </w:p>
        </w:tc>
      </w:tr>
      <w:tr w:rsidR="00D56A8F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  <w:r w:rsidRPr="00FA658D">
              <w:rPr>
                <w:rFonts w:cs="Arial"/>
                <w:sz w:val="20"/>
              </w:rPr>
              <w:t>80</w:t>
            </w:r>
          </w:p>
        </w:tc>
      </w:tr>
      <w:tr w:rsidR="00D56A8F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  <w:r w:rsidRPr="00FA658D">
              <w:rPr>
                <w:rFonts w:cs="Arial"/>
                <w:sz w:val="20"/>
              </w:rPr>
              <w:t>90</w:t>
            </w:r>
          </w:p>
        </w:tc>
      </w:tr>
      <w:tr w:rsidR="00D56A8F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A8F" w:rsidRPr="00FA658D" w:rsidRDefault="00D56A8F" w:rsidP="00881089">
            <w:pPr>
              <w:rPr>
                <w:rFonts w:cs="Arial"/>
                <w:sz w:val="20"/>
              </w:rPr>
            </w:pPr>
            <w:r w:rsidRPr="00FA658D">
              <w:rPr>
                <w:rFonts w:cs="Arial"/>
                <w:sz w:val="20"/>
              </w:rPr>
              <w:t>100</w:t>
            </w:r>
          </w:p>
        </w:tc>
      </w:tr>
    </w:tbl>
    <w:p w:rsidR="004A2EE9" w:rsidRPr="00FA658D" w:rsidRDefault="004A2EE9">
      <w:pPr>
        <w:pStyle w:val="Heading1"/>
        <w:rPr>
          <w:rFonts w:cs="Arial"/>
          <w:sz w:val="20"/>
        </w:rPr>
      </w:pPr>
    </w:p>
    <w:p w:rsidR="004A2EE9" w:rsidRPr="00FA658D" w:rsidRDefault="004A2EE9">
      <w:pPr>
        <w:pStyle w:val="Heading1"/>
        <w:rPr>
          <w:rFonts w:cs="Arial"/>
          <w:sz w:val="20"/>
        </w:rPr>
      </w:pPr>
    </w:p>
    <w:p w:rsidR="004A2EE9" w:rsidRPr="00FA658D" w:rsidRDefault="00630084" w:rsidP="00630084">
      <w:pPr>
        <w:pStyle w:val="Heading1"/>
      </w:pPr>
      <w:r w:rsidRPr="00FA658D">
        <w:t xml:space="preserve"> </w:t>
      </w:r>
    </w:p>
    <w:p w:rsidR="004A2EE9" w:rsidRPr="00FA658D" w:rsidRDefault="004A2EE9">
      <w:pPr>
        <w:rPr>
          <w:rFonts w:cs="Arial"/>
          <w:sz w:val="20"/>
        </w:rPr>
      </w:pPr>
    </w:p>
    <w:sectPr w:rsidR="004A2EE9" w:rsidRPr="00FA658D" w:rsidSect="00676B8C">
      <w:footerReference w:type="default" r:id="rId8"/>
      <w:pgSz w:w="11906" w:h="16838"/>
      <w:pgMar w:top="1440" w:right="110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A85" w:rsidRDefault="00442A85">
      <w:r>
        <w:separator/>
      </w:r>
    </w:p>
  </w:endnote>
  <w:endnote w:type="continuationSeparator" w:id="0">
    <w:p w:rsidR="00442A85" w:rsidRDefault="00442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44F" w:rsidRPr="00885FDC" w:rsidRDefault="00C9144F">
    <w:pPr>
      <w:pStyle w:val="Footer"/>
      <w:rPr>
        <w:rFonts w:cs="Arial"/>
        <w:sz w:val="16"/>
        <w:szCs w:val="16"/>
      </w:rPr>
    </w:pPr>
    <w:r w:rsidRPr="00885FDC">
      <w:rPr>
        <w:rFonts w:cs="Arial"/>
        <w:sz w:val="16"/>
        <w:szCs w:val="16"/>
      </w:rPr>
      <w:fldChar w:fldCharType="begin"/>
    </w:r>
    <w:r w:rsidRPr="00885FDC">
      <w:rPr>
        <w:rFonts w:cs="Arial"/>
        <w:sz w:val="16"/>
        <w:szCs w:val="16"/>
      </w:rPr>
      <w:instrText xml:space="preserve"> FILENAME </w:instrText>
    </w:r>
    <w:r w:rsidRPr="00885FDC">
      <w:rPr>
        <w:rFonts w:cs="Arial"/>
        <w:sz w:val="16"/>
        <w:szCs w:val="16"/>
      </w:rPr>
      <w:fldChar w:fldCharType="separate"/>
    </w:r>
    <w:r w:rsidR="00E213D9">
      <w:rPr>
        <w:rFonts w:cs="Arial"/>
        <w:noProof/>
        <w:sz w:val="16"/>
        <w:szCs w:val="16"/>
      </w:rPr>
      <w:t>OS_CW7_File_Management_System</w:t>
    </w:r>
    <w:r w:rsidRPr="00885FDC">
      <w:rPr>
        <w:rFonts w:cs="Arial"/>
        <w:sz w:val="16"/>
        <w:szCs w:val="16"/>
      </w:rPr>
      <w:fldChar w:fldCharType="end"/>
    </w:r>
    <w:r>
      <w:rPr>
        <w:rFonts w:cs="Arial"/>
        <w:sz w:val="16"/>
        <w:szCs w:val="16"/>
      </w:rPr>
      <w:tab/>
      <w:t xml:space="preserve">                                                                                                         Dr. Cristina Muntean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A85" w:rsidRDefault="00442A85">
      <w:r>
        <w:separator/>
      </w:r>
    </w:p>
  </w:footnote>
  <w:footnote w:type="continuationSeparator" w:id="0">
    <w:p w:rsidR="00442A85" w:rsidRDefault="00442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5E7F33"/>
    <w:multiLevelType w:val="multilevel"/>
    <w:tmpl w:val="FFFFFFFF"/>
    <w:styleLink w:val="StyleNumberedSymbolsymbol"/>
    <w:lvl w:ilvl="0">
      <w:numFmt w:val="decimal"/>
      <w:lvlText w:val="*"/>
      <w:lvlJc w:val="left"/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AA68FE"/>
    <w:multiLevelType w:val="hybridMultilevel"/>
    <w:tmpl w:val="28E644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AF71D18"/>
    <w:multiLevelType w:val="hybridMultilevel"/>
    <w:tmpl w:val="A7D89E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2348B3"/>
    <w:multiLevelType w:val="hybridMultilevel"/>
    <w:tmpl w:val="61764A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5934AE"/>
    <w:multiLevelType w:val="multilevel"/>
    <w:tmpl w:val="FFFFFFFF"/>
    <w:styleLink w:val="StyleNumberedSymbolsymbol2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63250F"/>
    <w:multiLevelType w:val="hybridMultilevel"/>
    <w:tmpl w:val="F5020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E91657"/>
    <w:multiLevelType w:val="multilevel"/>
    <w:tmpl w:val="FFFFFFFF"/>
    <w:styleLink w:val="StyleNumberedSymbolsymbol1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9FE14D7"/>
    <w:multiLevelType w:val="hybridMultilevel"/>
    <w:tmpl w:val="A0EE3D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32EAB3A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8D"/>
    <w:rsid w:val="0002350F"/>
    <w:rsid w:val="00095304"/>
    <w:rsid w:val="000A342C"/>
    <w:rsid w:val="000A7A83"/>
    <w:rsid w:val="000C0FE2"/>
    <w:rsid w:val="000E22DF"/>
    <w:rsid w:val="001009A9"/>
    <w:rsid w:val="00222ECE"/>
    <w:rsid w:val="00323E87"/>
    <w:rsid w:val="00425EEC"/>
    <w:rsid w:val="00442A85"/>
    <w:rsid w:val="004A2EE9"/>
    <w:rsid w:val="004A5F2D"/>
    <w:rsid w:val="00630084"/>
    <w:rsid w:val="00634868"/>
    <w:rsid w:val="0066526B"/>
    <w:rsid w:val="00676B8C"/>
    <w:rsid w:val="00696EC6"/>
    <w:rsid w:val="00821628"/>
    <w:rsid w:val="00881089"/>
    <w:rsid w:val="00885FDC"/>
    <w:rsid w:val="0095510C"/>
    <w:rsid w:val="00AF1C32"/>
    <w:rsid w:val="00B75A0B"/>
    <w:rsid w:val="00C819C8"/>
    <w:rsid w:val="00C85748"/>
    <w:rsid w:val="00C9144F"/>
    <w:rsid w:val="00CD6924"/>
    <w:rsid w:val="00D56A8F"/>
    <w:rsid w:val="00DA5120"/>
    <w:rsid w:val="00E21048"/>
    <w:rsid w:val="00E213D9"/>
    <w:rsid w:val="00E40471"/>
    <w:rsid w:val="00E80158"/>
    <w:rsid w:val="00F05587"/>
    <w:rsid w:val="00FA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D56A8F"/>
    <w:pPr>
      <w:spacing w:before="12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D56A8F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D56A8F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D56A8F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semiHidden/>
    <w:rsid w:val="00D56A8F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D56A8F"/>
  </w:style>
  <w:style w:type="paragraph" w:styleId="Header">
    <w:name w:val="header"/>
    <w:basedOn w:val="Normal"/>
    <w:rsid w:val="00D56A8F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D56A8F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D56A8F"/>
  </w:style>
  <w:style w:type="character" w:styleId="Hyperlink">
    <w:name w:val="Hyperlink"/>
    <w:rsid w:val="00D56A8F"/>
    <w:rPr>
      <w:color w:val="0000FF"/>
      <w:u w:val="single"/>
    </w:rPr>
  </w:style>
  <w:style w:type="character" w:customStyle="1" w:styleId="fixli">
    <w:name w:val="fixli"/>
    <w:basedOn w:val="DefaultParagraphFont"/>
    <w:rsid w:val="00D56A8F"/>
  </w:style>
  <w:style w:type="paragraph" w:styleId="BodyTextIndent">
    <w:name w:val="Body Text Indent"/>
    <w:basedOn w:val="Normal"/>
    <w:rsid w:val="00D56A8F"/>
    <w:pPr>
      <w:ind w:left="720"/>
    </w:pPr>
  </w:style>
  <w:style w:type="paragraph" w:styleId="BodyTextIndent2">
    <w:name w:val="Body Text Indent 2"/>
    <w:basedOn w:val="Normal"/>
    <w:rsid w:val="00D56A8F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D56A8F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D56A8F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D56A8F"/>
    <w:pPr>
      <w:numPr>
        <w:numId w:val="6"/>
      </w:numPr>
    </w:pPr>
  </w:style>
  <w:style w:type="numbering" w:customStyle="1" w:styleId="StyleNumberedSymbolsymbol1">
    <w:name w:val="Style Numbered Symbol (symbol)1"/>
    <w:basedOn w:val="NoList"/>
    <w:rsid w:val="00D56A8F"/>
    <w:pPr>
      <w:numPr>
        <w:numId w:val="7"/>
      </w:numPr>
    </w:pPr>
  </w:style>
  <w:style w:type="numbering" w:customStyle="1" w:styleId="StyleNumberedSymbolsymbol2">
    <w:name w:val="Style Numbered Symbol (symbol)2"/>
    <w:basedOn w:val="NoList"/>
    <w:rsid w:val="00D56A8F"/>
    <w:pPr>
      <w:numPr>
        <w:numId w:val="8"/>
      </w:numPr>
    </w:pPr>
  </w:style>
  <w:style w:type="paragraph" w:customStyle="1" w:styleId="StyleHeading1DarkRedCenteredBefore6pt">
    <w:name w:val="Style Heading 1 + Dark Red Centered Before:  6 pt"/>
    <w:basedOn w:val="Heading1"/>
    <w:autoRedefine/>
    <w:rsid w:val="00AF1C32"/>
    <w:pPr>
      <w:spacing w:before="120"/>
      <w:jc w:val="center"/>
    </w:pPr>
    <w:rPr>
      <w:bCs/>
      <w:color w:val="8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D56A8F"/>
    <w:pPr>
      <w:spacing w:before="12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D56A8F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D56A8F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D56A8F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semiHidden/>
    <w:rsid w:val="00D56A8F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D56A8F"/>
  </w:style>
  <w:style w:type="paragraph" w:styleId="Header">
    <w:name w:val="header"/>
    <w:basedOn w:val="Normal"/>
    <w:rsid w:val="00D56A8F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D56A8F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D56A8F"/>
  </w:style>
  <w:style w:type="character" w:styleId="Hyperlink">
    <w:name w:val="Hyperlink"/>
    <w:rsid w:val="00D56A8F"/>
    <w:rPr>
      <w:color w:val="0000FF"/>
      <w:u w:val="single"/>
    </w:rPr>
  </w:style>
  <w:style w:type="character" w:customStyle="1" w:styleId="fixli">
    <w:name w:val="fixli"/>
    <w:basedOn w:val="DefaultParagraphFont"/>
    <w:rsid w:val="00D56A8F"/>
  </w:style>
  <w:style w:type="paragraph" w:styleId="BodyTextIndent">
    <w:name w:val="Body Text Indent"/>
    <w:basedOn w:val="Normal"/>
    <w:rsid w:val="00D56A8F"/>
    <w:pPr>
      <w:ind w:left="720"/>
    </w:pPr>
  </w:style>
  <w:style w:type="paragraph" w:styleId="BodyTextIndent2">
    <w:name w:val="Body Text Indent 2"/>
    <w:basedOn w:val="Normal"/>
    <w:rsid w:val="00D56A8F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D56A8F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D56A8F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D56A8F"/>
    <w:pPr>
      <w:numPr>
        <w:numId w:val="6"/>
      </w:numPr>
    </w:pPr>
  </w:style>
  <w:style w:type="numbering" w:customStyle="1" w:styleId="StyleNumberedSymbolsymbol1">
    <w:name w:val="Style Numbered Symbol (symbol)1"/>
    <w:basedOn w:val="NoList"/>
    <w:rsid w:val="00D56A8F"/>
    <w:pPr>
      <w:numPr>
        <w:numId w:val="7"/>
      </w:numPr>
    </w:pPr>
  </w:style>
  <w:style w:type="numbering" w:customStyle="1" w:styleId="StyleNumberedSymbolsymbol2">
    <w:name w:val="Style Numbered Symbol (symbol)2"/>
    <w:basedOn w:val="NoList"/>
    <w:rsid w:val="00D56A8F"/>
    <w:pPr>
      <w:numPr>
        <w:numId w:val="8"/>
      </w:numPr>
    </w:pPr>
  </w:style>
  <w:style w:type="paragraph" w:customStyle="1" w:styleId="StyleHeading1DarkRedCenteredBefore6pt">
    <w:name w:val="Style Heading 1 + Dark Red Centered Before:  6 pt"/>
    <w:basedOn w:val="Heading1"/>
    <w:autoRedefine/>
    <w:rsid w:val="00AF1C32"/>
    <w:pPr>
      <w:spacing w:before="120"/>
      <w:jc w:val="center"/>
    </w:pPr>
    <w:rPr>
      <w:bCs/>
      <w:color w:val="8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ris\NCI\hcc2os1\2006-2007\classwork\os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os2_template</Template>
  <TotalTime>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Consider a filing system with  100  2k blocks of storage and a  catalog which  contains the following files which are stored i</vt:lpstr>
    </vt:vector>
  </TitlesOfParts>
  <Company>nci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a filing system with  100  2k blocks of storage and a  catalog which  contains the following files which are stored i</dc:title>
  <dc:creator>triona dwyer</dc:creator>
  <cp:lastModifiedBy>Christina Hava Muntean</cp:lastModifiedBy>
  <cp:revision>4</cp:revision>
  <cp:lastPrinted>2005-11-10T12:36:00Z</cp:lastPrinted>
  <dcterms:created xsi:type="dcterms:W3CDTF">2013-03-05T11:15:00Z</dcterms:created>
  <dcterms:modified xsi:type="dcterms:W3CDTF">2013-03-05T11:15:00Z</dcterms:modified>
</cp:coreProperties>
</file>